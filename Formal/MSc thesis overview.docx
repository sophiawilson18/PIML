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6CF80" w14:textId="77777777" w:rsidR="00A64891" w:rsidRDefault="00414612" w:rsidP="00A64891">
      <w:pPr>
        <w:pStyle w:val="Title"/>
      </w:pPr>
      <w:r>
        <w:t>MSc thesis overview</w:t>
      </w:r>
    </w:p>
    <w:p w14:paraId="0DC3423C" w14:textId="77777777" w:rsidR="00A64891" w:rsidRPr="00A64891" w:rsidRDefault="00A64891" w:rsidP="00C07812">
      <w:pPr>
        <w:spacing w:before="0" w:after="80"/>
        <w:rPr>
          <w:sz w:val="16"/>
          <w:szCs w:val="16"/>
        </w:rPr>
      </w:pPr>
      <w:r w:rsidRPr="00A64891">
        <w:rPr>
          <w:noProof/>
          <w:sz w:val="16"/>
          <w:szCs w:val="16"/>
          <w:lang w:val="en-AU" w:eastAsia="en-AU"/>
        </w:rPr>
        <mc:AlternateContent>
          <mc:Choice Requires="wps">
            <w:drawing>
              <wp:inline distT="0" distB="0" distL="0" distR="0" wp14:anchorId="3F791797" wp14:editId="238AD1A7">
                <wp:extent cx="8860536" cy="54864"/>
                <wp:effectExtent l="0" t="0" r="0" b="2540"/>
                <wp:docPr id="1" name="Rectangle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0536" cy="54864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9393F" id="Rectangle 1" o:spid="_x0000_s1026" alt="Decorative" style="width:697.7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" fillcolor="#bfbfbf [2412]" stroked="f" strokeweight="1pt">
                <v:fill r:id="rId9" o:title="" color2="white [3212]" type="pattern"/>
                <w10:anchorlock/>
              </v:rect>
            </w:pict>
          </mc:Fallback>
        </mc:AlternateContent>
      </w:r>
    </w:p>
    <w:p w14:paraId="16D0BE75" w14:textId="77777777" w:rsidR="00A64891" w:rsidRDefault="00A64891" w:rsidP="00A64891">
      <w:pPr>
        <w:pStyle w:val="NoSpacing"/>
      </w:pPr>
    </w:p>
    <w:tbl>
      <w:tblPr>
        <w:tblW w:w="4973" w:type="pct"/>
        <w:tblBorders>
          <w:insideH w:val="single" w:sz="24" w:space="0" w:color="FFFFFF" w:themeColor="background1"/>
          <w:insideV w:val="single" w:sz="2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8394"/>
        <w:gridCol w:w="4365"/>
        <w:gridCol w:w="1134"/>
      </w:tblGrid>
      <w:tr w:rsidR="001C132E" w14:paraId="538B5CF4" w14:textId="77777777" w:rsidTr="001C132E">
        <w:trPr>
          <w:trHeight w:val="360"/>
        </w:trPr>
        <w:tc>
          <w:tcPr>
            <w:tcW w:w="3021" w:type="pct"/>
            <w:vMerge w:val="restart"/>
          </w:tcPr>
          <w:tbl>
            <w:tblPr>
              <w:tblW w:w="8364" w:type="dxa"/>
              <w:tblBorders>
                <w:insideH w:val="single" w:sz="24" w:space="0" w:color="FFFFFF" w:themeColor="background1"/>
                <w:insideV w:val="single" w:sz="24" w:space="0" w:color="FFFFFF" w:themeColor="background1"/>
              </w:tblBorders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  <w:tblCaption w:val="Content table"/>
            </w:tblPr>
            <w:tblGrid>
              <w:gridCol w:w="5244"/>
              <w:gridCol w:w="1561"/>
              <w:gridCol w:w="1559"/>
            </w:tblGrid>
            <w:tr w:rsidR="001C132E" w14:paraId="7230AB4E" w14:textId="77777777" w:rsidTr="001C132E">
              <w:trPr>
                <w:trHeight w:val="363"/>
              </w:trPr>
              <w:tc>
                <w:tcPr>
                  <w:tcW w:w="3135" w:type="pct"/>
                </w:tcPr>
                <w:p w14:paraId="61274CFE" w14:textId="77777777" w:rsidR="001C132E" w:rsidRDefault="00000000" w:rsidP="00F059BC">
                  <w:pPr>
                    <w:pStyle w:val="Heading2"/>
                  </w:pPr>
                  <w:sdt>
                    <w:sdtPr>
                      <w:id w:val="-765077723"/>
                      <w:placeholder>
                        <w:docPart w:val="BC82BF7A5027784BB48002E9AA6DB30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C132E">
                        <w:t>Project Phase</w:t>
                      </w:r>
                    </w:sdtContent>
                  </w:sdt>
                </w:p>
              </w:tc>
              <w:tc>
                <w:tcPr>
                  <w:tcW w:w="933" w:type="pct"/>
                </w:tcPr>
                <w:p w14:paraId="3BC198D8" w14:textId="77777777" w:rsidR="001C132E" w:rsidRDefault="00000000" w:rsidP="00F059BC">
                  <w:pPr>
                    <w:pStyle w:val="Heading2"/>
                  </w:pPr>
                  <w:sdt>
                    <w:sdtPr>
                      <w:id w:val="-402905609"/>
                      <w:placeholder>
                        <w:docPart w:val="CBEC8E4FF760C04E884CD686CF14D08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C132E">
                        <w:t>Starting</w:t>
                      </w:r>
                    </w:sdtContent>
                  </w:sdt>
                </w:p>
              </w:tc>
              <w:tc>
                <w:tcPr>
                  <w:tcW w:w="932" w:type="pct"/>
                </w:tcPr>
                <w:p w14:paraId="0D1177E1" w14:textId="77777777" w:rsidR="001C132E" w:rsidRDefault="00000000" w:rsidP="00F059BC">
                  <w:pPr>
                    <w:pStyle w:val="Heading2"/>
                  </w:pPr>
                  <w:sdt>
                    <w:sdtPr>
                      <w:id w:val="-1116677287"/>
                      <w:placeholder>
                        <w:docPart w:val="3E1C772A4A9CD044A376B40D41AF00E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C132E">
                        <w:t>Ending</w:t>
                      </w:r>
                    </w:sdtContent>
                  </w:sdt>
                </w:p>
              </w:tc>
            </w:tr>
            <w:tr w:rsidR="001C132E" w14:paraId="3A0557B1" w14:textId="77777777" w:rsidTr="001C132E">
              <w:trPr>
                <w:trHeight w:val="363"/>
              </w:trPr>
              <w:tc>
                <w:tcPr>
                  <w:tcW w:w="3135" w:type="pct"/>
                  <w:shd w:val="clear" w:color="auto" w:fill="42BFEB" w:themeFill="accent1"/>
                </w:tcPr>
                <w:p w14:paraId="5028D4DC" w14:textId="1E973FA3" w:rsidR="001C132E" w:rsidRDefault="001C132E" w:rsidP="007D7DF5">
                  <w:pPr>
                    <w:pStyle w:val="Heading3"/>
                  </w:pPr>
                  <w:r>
                    <w:t xml:space="preserve">Literature review + </w:t>
                  </w:r>
                  <w:r w:rsidR="002B1D00">
                    <w:t xml:space="preserve">Find </w:t>
                  </w:r>
                  <w:r w:rsidR="00715765">
                    <w:t>ML</w:t>
                  </w:r>
                  <w:r>
                    <w:t xml:space="preserve"> model</w:t>
                  </w:r>
                </w:p>
              </w:tc>
              <w:tc>
                <w:tcPr>
                  <w:tcW w:w="933" w:type="pct"/>
                  <w:shd w:val="clear" w:color="auto" w:fill="B3E5F7" w:themeFill="accent1" w:themeFillTint="66"/>
                </w:tcPr>
                <w:p w14:paraId="497AC99F" w14:textId="0EEB2C44" w:rsidR="001C132E" w:rsidRDefault="00FC252B" w:rsidP="002F736B">
                  <w:pPr>
                    <w:pStyle w:val="TableText"/>
                    <w:jc w:val="center"/>
                  </w:pPr>
                  <w:r>
                    <w:t>02.09.24</w:t>
                  </w:r>
                </w:p>
              </w:tc>
              <w:tc>
                <w:tcPr>
                  <w:tcW w:w="932" w:type="pct"/>
                  <w:shd w:val="clear" w:color="auto" w:fill="B3E5F7" w:themeFill="accent1" w:themeFillTint="66"/>
                </w:tcPr>
                <w:p w14:paraId="0695C077" w14:textId="5EF22ED2" w:rsidR="001C132E" w:rsidRDefault="00FC252B" w:rsidP="002F736B">
                  <w:pPr>
                    <w:pStyle w:val="TableText"/>
                    <w:jc w:val="center"/>
                  </w:pPr>
                  <w:r>
                    <w:t>27.09.24</w:t>
                  </w:r>
                </w:p>
              </w:tc>
            </w:tr>
            <w:tr w:rsidR="001C132E" w14:paraId="35B09F23" w14:textId="77777777" w:rsidTr="001C132E">
              <w:trPr>
                <w:trHeight w:val="363"/>
              </w:trPr>
              <w:tc>
                <w:tcPr>
                  <w:tcW w:w="3135" w:type="pct"/>
                  <w:shd w:val="clear" w:color="auto" w:fill="72D936" w:themeFill="accent2"/>
                </w:tcPr>
                <w:p w14:paraId="7A01FF8F" w14:textId="77777777" w:rsidR="001C132E" w:rsidRDefault="002F736B" w:rsidP="007D7DF5">
                  <w:pPr>
                    <w:pStyle w:val="Heading3"/>
                  </w:pPr>
                  <w:r>
                    <w:t>implement constraints</w:t>
                  </w:r>
                </w:p>
              </w:tc>
              <w:tc>
                <w:tcPr>
                  <w:tcW w:w="933" w:type="pct"/>
                  <w:shd w:val="clear" w:color="auto" w:fill="C6EFAE" w:themeFill="accent2" w:themeFillTint="66"/>
                </w:tcPr>
                <w:p w14:paraId="39B5FE1F" w14:textId="77777777" w:rsidR="001C132E" w:rsidRDefault="00000000" w:rsidP="002F736B">
                  <w:pPr>
                    <w:pStyle w:val="TableText"/>
                    <w:jc w:val="center"/>
                  </w:pPr>
                  <w:sdt>
                    <w:sdtPr>
                      <w:id w:val="1688172189"/>
                      <w:placeholder>
                        <w:docPart w:val="84861115780969418E231E9C12AA9AA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C132E">
                        <w:t>Date</w:t>
                      </w:r>
                    </w:sdtContent>
                  </w:sdt>
                </w:p>
              </w:tc>
              <w:tc>
                <w:tcPr>
                  <w:tcW w:w="932" w:type="pct"/>
                  <w:shd w:val="clear" w:color="auto" w:fill="C6EFAE" w:themeFill="accent2" w:themeFillTint="66"/>
                </w:tcPr>
                <w:p w14:paraId="15E2B7C4" w14:textId="77777777" w:rsidR="001C132E" w:rsidRDefault="00000000" w:rsidP="002F736B">
                  <w:pPr>
                    <w:pStyle w:val="TableText"/>
                    <w:jc w:val="center"/>
                  </w:pPr>
                  <w:sdt>
                    <w:sdtPr>
                      <w:id w:val="-1292815787"/>
                      <w:placeholder>
                        <w:docPart w:val="F27C3A544CA1204AB0109DF1589B580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C132E">
                        <w:t>Date</w:t>
                      </w:r>
                    </w:sdtContent>
                  </w:sdt>
                </w:p>
              </w:tc>
            </w:tr>
            <w:tr w:rsidR="001C132E" w14:paraId="639D00BA" w14:textId="77777777" w:rsidTr="001C132E">
              <w:trPr>
                <w:trHeight w:val="363"/>
              </w:trPr>
              <w:tc>
                <w:tcPr>
                  <w:tcW w:w="3135" w:type="pct"/>
                  <w:shd w:val="clear" w:color="auto" w:fill="FFB279" w:themeFill="accent3" w:themeFillTint="99"/>
                </w:tcPr>
                <w:p w14:paraId="53D5DFC0" w14:textId="77777777" w:rsidR="001C132E" w:rsidRDefault="002F736B" w:rsidP="007D7DF5">
                  <w:pPr>
                    <w:pStyle w:val="Heading3"/>
                  </w:pPr>
                  <w:r>
                    <w:t>conduct comparison</w:t>
                  </w:r>
                </w:p>
              </w:tc>
              <w:tc>
                <w:tcPr>
                  <w:tcW w:w="933" w:type="pct"/>
                  <w:shd w:val="clear" w:color="auto" w:fill="FFCCA6" w:themeFill="accent3" w:themeFillTint="66"/>
                </w:tcPr>
                <w:p w14:paraId="4EF5A104" w14:textId="77777777" w:rsidR="001C132E" w:rsidRDefault="00000000" w:rsidP="002F736B">
                  <w:pPr>
                    <w:pStyle w:val="TableText"/>
                    <w:jc w:val="center"/>
                  </w:pPr>
                  <w:sdt>
                    <w:sdtPr>
                      <w:id w:val="-1463422145"/>
                      <w:placeholder>
                        <w:docPart w:val="30D840E1E526D8499691D463853FCAA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C132E">
                        <w:t>Date</w:t>
                      </w:r>
                    </w:sdtContent>
                  </w:sdt>
                </w:p>
              </w:tc>
              <w:tc>
                <w:tcPr>
                  <w:tcW w:w="932" w:type="pct"/>
                  <w:shd w:val="clear" w:color="auto" w:fill="FFCCA6" w:themeFill="accent3" w:themeFillTint="66"/>
                </w:tcPr>
                <w:p w14:paraId="402EEF3E" w14:textId="77777777" w:rsidR="001C132E" w:rsidRDefault="00000000" w:rsidP="002F736B">
                  <w:pPr>
                    <w:pStyle w:val="TableText"/>
                    <w:jc w:val="center"/>
                  </w:pPr>
                  <w:sdt>
                    <w:sdtPr>
                      <w:id w:val="543036906"/>
                      <w:placeholder>
                        <w:docPart w:val="0F5C3BB55C2CC442B686E093B4BC970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C132E">
                        <w:t>Date</w:t>
                      </w:r>
                    </w:sdtContent>
                  </w:sdt>
                </w:p>
              </w:tc>
            </w:tr>
            <w:tr w:rsidR="001C132E" w14:paraId="29A9D5C0" w14:textId="77777777" w:rsidTr="001C132E">
              <w:trPr>
                <w:trHeight w:val="363"/>
              </w:trPr>
              <w:tc>
                <w:tcPr>
                  <w:tcW w:w="3135" w:type="pct"/>
                  <w:shd w:val="clear" w:color="auto" w:fill="BDB0E2" w:themeFill="accent4" w:themeFillTint="99"/>
                </w:tcPr>
                <w:p w14:paraId="1931CC4B" w14:textId="77777777" w:rsidR="001C132E" w:rsidRDefault="002F736B" w:rsidP="007D7DF5">
                  <w:pPr>
                    <w:pStyle w:val="Heading3"/>
                  </w:pPr>
                  <w:r>
                    <w:t>extended research</w:t>
                  </w:r>
                </w:p>
              </w:tc>
              <w:tc>
                <w:tcPr>
                  <w:tcW w:w="933" w:type="pct"/>
                  <w:shd w:val="clear" w:color="auto" w:fill="D3CAEC" w:themeFill="accent4" w:themeFillTint="66"/>
                </w:tcPr>
                <w:p w14:paraId="2677223A" w14:textId="77777777" w:rsidR="001C132E" w:rsidRDefault="00000000" w:rsidP="002F736B">
                  <w:pPr>
                    <w:pStyle w:val="TableText"/>
                    <w:jc w:val="center"/>
                  </w:pPr>
                  <w:sdt>
                    <w:sdtPr>
                      <w:id w:val="1526823856"/>
                      <w:placeholder>
                        <w:docPart w:val="7E743EDF418657499DADDDD73B91E72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C132E">
                        <w:t>Date</w:t>
                      </w:r>
                    </w:sdtContent>
                  </w:sdt>
                </w:p>
              </w:tc>
              <w:tc>
                <w:tcPr>
                  <w:tcW w:w="932" w:type="pct"/>
                  <w:shd w:val="clear" w:color="auto" w:fill="D3CAEC" w:themeFill="accent4" w:themeFillTint="66"/>
                </w:tcPr>
                <w:p w14:paraId="4368E1C3" w14:textId="77777777" w:rsidR="001C132E" w:rsidRDefault="00000000" w:rsidP="002F736B">
                  <w:pPr>
                    <w:pStyle w:val="TableText"/>
                    <w:jc w:val="center"/>
                  </w:pPr>
                  <w:sdt>
                    <w:sdtPr>
                      <w:id w:val="1853378584"/>
                      <w:placeholder>
                        <w:docPart w:val="49598E84BB699E45A186BE4EC50F92C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C132E">
                        <w:t>Date</w:t>
                      </w:r>
                    </w:sdtContent>
                  </w:sdt>
                </w:p>
              </w:tc>
            </w:tr>
            <w:tr w:rsidR="001C132E" w14:paraId="2C2A02A5" w14:textId="77777777" w:rsidTr="001C132E">
              <w:trPr>
                <w:trHeight w:val="363"/>
              </w:trPr>
              <w:tc>
                <w:tcPr>
                  <w:tcW w:w="3135" w:type="pct"/>
                  <w:shd w:val="clear" w:color="auto" w:fill="F194B3" w:themeFill="accent5" w:themeFillTint="99"/>
                </w:tcPr>
                <w:p w14:paraId="7379ED68" w14:textId="77777777" w:rsidR="001C132E" w:rsidRDefault="002F736B" w:rsidP="007D7DF5">
                  <w:pPr>
                    <w:pStyle w:val="Heading3"/>
                  </w:pPr>
                  <w:r>
                    <w:t>writing</w:t>
                  </w:r>
                </w:p>
              </w:tc>
              <w:tc>
                <w:tcPr>
                  <w:tcW w:w="933" w:type="pct"/>
                  <w:shd w:val="clear" w:color="auto" w:fill="F5B7CC" w:themeFill="accent5" w:themeFillTint="66"/>
                </w:tcPr>
                <w:p w14:paraId="279593A3" w14:textId="52F697FE" w:rsidR="001C132E" w:rsidRDefault="002F736B" w:rsidP="002F736B">
                  <w:pPr>
                    <w:pStyle w:val="TableText"/>
                    <w:jc w:val="center"/>
                  </w:pPr>
                  <w:r>
                    <w:t>2</w:t>
                  </w:r>
                  <w:r w:rsidR="00FC252B">
                    <w:t>1</w:t>
                  </w:r>
                  <w:r>
                    <w:t>.04.25</w:t>
                  </w:r>
                </w:p>
              </w:tc>
              <w:tc>
                <w:tcPr>
                  <w:tcW w:w="932" w:type="pct"/>
                  <w:shd w:val="clear" w:color="auto" w:fill="F5B7CC" w:themeFill="accent5" w:themeFillTint="66"/>
                </w:tcPr>
                <w:p w14:paraId="304D9A6D" w14:textId="77777777" w:rsidR="001C132E" w:rsidRDefault="002F736B" w:rsidP="002F736B">
                  <w:pPr>
                    <w:pStyle w:val="TableText"/>
                    <w:jc w:val="center"/>
                  </w:pPr>
                  <w:r>
                    <w:t>20.05.25</w:t>
                  </w:r>
                </w:p>
              </w:tc>
            </w:tr>
            <w:tr w:rsidR="001C132E" w14:paraId="63F3E67A" w14:textId="77777777" w:rsidTr="001C132E">
              <w:trPr>
                <w:trHeight w:val="363"/>
              </w:trPr>
              <w:tc>
                <w:tcPr>
                  <w:tcW w:w="3135" w:type="pct"/>
                  <w:shd w:val="clear" w:color="auto" w:fill="FFB300" w:themeFill="accent6"/>
                </w:tcPr>
                <w:p w14:paraId="62B42C83" w14:textId="77777777" w:rsidR="001C132E" w:rsidRDefault="002F736B" w:rsidP="007D7DF5">
                  <w:pPr>
                    <w:pStyle w:val="Heading3"/>
                  </w:pPr>
                  <w:r>
                    <w:t>Conferences</w:t>
                  </w:r>
                </w:p>
              </w:tc>
              <w:tc>
                <w:tcPr>
                  <w:tcW w:w="933" w:type="pct"/>
                  <w:shd w:val="clear" w:color="auto" w:fill="FFE099" w:themeFill="accent6" w:themeFillTint="66"/>
                </w:tcPr>
                <w:p w14:paraId="351C7CC0" w14:textId="77777777" w:rsidR="001C132E" w:rsidRDefault="002F736B" w:rsidP="002F736B">
                  <w:pPr>
                    <w:pStyle w:val="TableText"/>
                    <w:jc w:val="center"/>
                  </w:pPr>
                  <w:r>
                    <w:t>-</w:t>
                  </w:r>
                </w:p>
              </w:tc>
              <w:tc>
                <w:tcPr>
                  <w:tcW w:w="932" w:type="pct"/>
                  <w:shd w:val="clear" w:color="auto" w:fill="FFE099" w:themeFill="accent6" w:themeFillTint="66"/>
                </w:tcPr>
                <w:p w14:paraId="20EA9F74" w14:textId="77777777" w:rsidR="001C132E" w:rsidRDefault="002F736B" w:rsidP="002F736B">
                  <w:pPr>
                    <w:pStyle w:val="TableText"/>
                    <w:jc w:val="center"/>
                  </w:pPr>
                  <w:r>
                    <w:t>-</w:t>
                  </w:r>
                </w:p>
              </w:tc>
            </w:tr>
          </w:tbl>
          <w:p w14:paraId="1EDDBF26" w14:textId="77777777" w:rsidR="001C132E" w:rsidRDefault="001C132E" w:rsidP="007D7DF5">
            <w:pPr>
              <w:spacing w:after="160" w:line="300" w:lineRule="auto"/>
            </w:pPr>
          </w:p>
        </w:tc>
        <w:tc>
          <w:tcPr>
            <w:tcW w:w="1571" w:type="pct"/>
          </w:tcPr>
          <w:p w14:paraId="3BFACCB4" w14:textId="449818B6" w:rsidR="001C132E" w:rsidRDefault="001C132E" w:rsidP="008F2846">
            <w:pPr>
              <w:pStyle w:val="Heading2"/>
            </w:pPr>
            <w:r>
              <w:t>goals</w:t>
            </w:r>
          </w:p>
        </w:tc>
        <w:tc>
          <w:tcPr>
            <w:tcW w:w="408" w:type="pct"/>
          </w:tcPr>
          <w:p w14:paraId="1F8BDC33" w14:textId="77777777" w:rsidR="001C132E" w:rsidRDefault="001C132E" w:rsidP="008F2846">
            <w:pPr>
              <w:pStyle w:val="Heading2"/>
            </w:pPr>
            <w:r>
              <w:t>date</w:t>
            </w:r>
          </w:p>
        </w:tc>
      </w:tr>
      <w:tr w:rsidR="001C132E" w14:paraId="153B6078" w14:textId="77777777" w:rsidTr="001C132E">
        <w:trPr>
          <w:trHeight w:val="360"/>
        </w:trPr>
        <w:tc>
          <w:tcPr>
            <w:tcW w:w="3021" w:type="pct"/>
            <w:vMerge/>
          </w:tcPr>
          <w:p w14:paraId="2479E0F9" w14:textId="77777777" w:rsidR="001C132E" w:rsidRDefault="001C132E" w:rsidP="00F059BC">
            <w:pPr>
              <w:pStyle w:val="Heading2"/>
            </w:pPr>
          </w:p>
        </w:tc>
        <w:tc>
          <w:tcPr>
            <w:tcW w:w="1571" w:type="pct"/>
            <w:shd w:val="clear" w:color="auto" w:fill="F2F2F2" w:themeFill="background1" w:themeFillShade="F2"/>
          </w:tcPr>
          <w:p w14:paraId="72B86C3F" w14:textId="77777777" w:rsidR="001C132E" w:rsidRDefault="002F736B" w:rsidP="008F2846">
            <w:pPr>
              <w:pStyle w:val="TableText"/>
            </w:pPr>
            <w:r>
              <w:t>CHOOSE</w:t>
            </w:r>
            <w:r w:rsidR="00715765">
              <w:t xml:space="preserve"> ML</w:t>
            </w:r>
            <w:r>
              <w:t xml:space="preserve"> MODEL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281DAB25" w14:textId="77777777" w:rsidR="001C132E" w:rsidRDefault="00000000" w:rsidP="002F736B">
            <w:pPr>
              <w:pStyle w:val="TableText"/>
              <w:jc w:val="center"/>
            </w:pPr>
            <w:sdt>
              <w:sdtPr>
                <w:id w:val="-716513124"/>
                <w:placeholder>
                  <w:docPart w:val="CEC480BD1379784BB505DA22124A6646"/>
                </w:placeholder>
                <w:temporary/>
                <w:showingPlcHdr/>
                <w15:appearance w15:val="hidden"/>
              </w:sdtPr>
              <w:sdtContent>
                <w:r w:rsidR="001C132E">
                  <w:t>Date</w:t>
                </w:r>
              </w:sdtContent>
            </w:sdt>
          </w:p>
        </w:tc>
      </w:tr>
      <w:tr w:rsidR="001C132E" w14:paraId="74D22319" w14:textId="77777777" w:rsidTr="001C132E">
        <w:trPr>
          <w:trHeight w:val="360"/>
        </w:trPr>
        <w:tc>
          <w:tcPr>
            <w:tcW w:w="3021" w:type="pct"/>
            <w:vMerge/>
          </w:tcPr>
          <w:p w14:paraId="21F08DA6" w14:textId="77777777" w:rsidR="001C132E" w:rsidRDefault="001C132E" w:rsidP="00F059BC">
            <w:pPr>
              <w:pStyle w:val="Heading2"/>
            </w:pPr>
          </w:p>
        </w:tc>
        <w:tc>
          <w:tcPr>
            <w:tcW w:w="1571" w:type="pct"/>
            <w:shd w:val="clear" w:color="auto" w:fill="F2F2F2" w:themeFill="background1" w:themeFillShade="F2"/>
          </w:tcPr>
          <w:p w14:paraId="2476D9AC" w14:textId="417B936D" w:rsidR="001C132E" w:rsidRDefault="008B4B76" w:rsidP="008F2846">
            <w:pPr>
              <w:pStyle w:val="TableText"/>
            </w:pPr>
            <w:r>
              <w:t xml:space="preserve">LITERATURE REVIEW, DRAFT 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7E895015" w14:textId="77777777" w:rsidR="001C132E" w:rsidRDefault="00000000" w:rsidP="002F736B">
            <w:pPr>
              <w:pStyle w:val="TableText"/>
              <w:jc w:val="center"/>
            </w:pPr>
            <w:sdt>
              <w:sdtPr>
                <w:id w:val="-574363522"/>
                <w:placeholder>
                  <w:docPart w:val="F00FF16B9A10AC4C86A4BC314ECC766B"/>
                </w:placeholder>
                <w:temporary/>
                <w:showingPlcHdr/>
                <w15:appearance w15:val="hidden"/>
              </w:sdtPr>
              <w:sdtContent>
                <w:r w:rsidR="001C132E">
                  <w:t>Date</w:t>
                </w:r>
              </w:sdtContent>
            </w:sdt>
          </w:p>
        </w:tc>
      </w:tr>
      <w:tr w:rsidR="001C132E" w14:paraId="293B5C70" w14:textId="77777777" w:rsidTr="001C132E">
        <w:trPr>
          <w:trHeight w:val="360"/>
        </w:trPr>
        <w:tc>
          <w:tcPr>
            <w:tcW w:w="3021" w:type="pct"/>
            <w:vMerge/>
          </w:tcPr>
          <w:p w14:paraId="3C995E75" w14:textId="77777777" w:rsidR="001C132E" w:rsidRDefault="001C132E" w:rsidP="00F059BC">
            <w:pPr>
              <w:pStyle w:val="Heading2"/>
            </w:pPr>
          </w:p>
        </w:tc>
        <w:tc>
          <w:tcPr>
            <w:tcW w:w="1571" w:type="pct"/>
            <w:shd w:val="clear" w:color="auto" w:fill="F2F2F2" w:themeFill="background1" w:themeFillShade="F2"/>
          </w:tcPr>
          <w:p w14:paraId="62C98964" w14:textId="3CD39517" w:rsidR="001C132E" w:rsidRDefault="008B4B76" w:rsidP="008F2846">
            <w:pPr>
              <w:pStyle w:val="TableText"/>
            </w:pPr>
            <w:r>
              <w:t>OUTLINE, DRAFT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68A8A7D4" w14:textId="77777777" w:rsidR="001C132E" w:rsidRDefault="00000000" w:rsidP="002F736B">
            <w:pPr>
              <w:pStyle w:val="TableText"/>
              <w:jc w:val="center"/>
            </w:pPr>
            <w:sdt>
              <w:sdtPr>
                <w:id w:val="1621726864"/>
                <w:placeholder>
                  <w:docPart w:val="B79493F649F287428B49EFA7FF2BC1D8"/>
                </w:placeholder>
                <w:temporary/>
                <w:showingPlcHdr/>
                <w15:appearance w15:val="hidden"/>
              </w:sdtPr>
              <w:sdtContent>
                <w:r w:rsidR="001C132E">
                  <w:t>Date</w:t>
                </w:r>
              </w:sdtContent>
            </w:sdt>
          </w:p>
        </w:tc>
      </w:tr>
      <w:tr w:rsidR="001C132E" w14:paraId="41235B01" w14:textId="77777777" w:rsidTr="001C132E">
        <w:trPr>
          <w:trHeight w:val="360"/>
        </w:trPr>
        <w:tc>
          <w:tcPr>
            <w:tcW w:w="3021" w:type="pct"/>
            <w:vMerge/>
          </w:tcPr>
          <w:p w14:paraId="65560828" w14:textId="77777777" w:rsidR="001C132E" w:rsidRDefault="001C132E" w:rsidP="00F059BC">
            <w:pPr>
              <w:pStyle w:val="Heading2"/>
            </w:pPr>
          </w:p>
        </w:tc>
        <w:tc>
          <w:tcPr>
            <w:tcW w:w="1571" w:type="pct"/>
            <w:shd w:val="clear" w:color="auto" w:fill="F2F2F2" w:themeFill="background1" w:themeFillShade="F2"/>
          </w:tcPr>
          <w:p w14:paraId="3083CDB5" w14:textId="77777777" w:rsidR="001C132E" w:rsidRDefault="001C132E" w:rsidP="008F2846">
            <w:pPr>
              <w:pStyle w:val="TableText"/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4B77772A" w14:textId="77777777" w:rsidR="001C132E" w:rsidRDefault="00000000" w:rsidP="002F736B">
            <w:pPr>
              <w:pStyle w:val="TableText"/>
              <w:jc w:val="center"/>
            </w:pPr>
            <w:sdt>
              <w:sdtPr>
                <w:id w:val="58444291"/>
                <w:placeholder>
                  <w:docPart w:val="B3415A4B46363F42AAD35E59A2736800"/>
                </w:placeholder>
                <w:temporary/>
                <w:showingPlcHdr/>
                <w15:appearance w15:val="hidden"/>
              </w:sdtPr>
              <w:sdtContent>
                <w:r w:rsidR="001C132E">
                  <w:t>Date</w:t>
                </w:r>
              </w:sdtContent>
            </w:sdt>
          </w:p>
        </w:tc>
      </w:tr>
      <w:tr w:rsidR="001C132E" w14:paraId="2EC69D05" w14:textId="77777777" w:rsidTr="001C132E">
        <w:trPr>
          <w:trHeight w:val="360"/>
        </w:trPr>
        <w:tc>
          <w:tcPr>
            <w:tcW w:w="3021" w:type="pct"/>
            <w:vMerge/>
          </w:tcPr>
          <w:p w14:paraId="0466F98D" w14:textId="77777777" w:rsidR="001C132E" w:rsidRDefault="001C132E" w:rsidP="00F059BC">
            <w:pPr>
              <w:pStyle w:val="Heading2"/>
            </w:pPr>
          </w:p>
        </w:tc>
        <w:tc>
          <w:tcPr>
            <w:tcW w:w="1571" w:type="pct"/>
            <w:shd w:val="clear" w:color="auto" w:fill="F2F2F2" w:themeFill="background1" w:themeFillShade="F2"/>
          </w:tcPr>
          <w:p w14:paraId="7D8054EF" w14:textId="1C0B5AB1" w:rsidR="001C132E" w:rsidRDefault="00FC252B" w:rsidP="008F2846">
            <w:pPr>
              <w:pStyle w:val="TableText"/>
            </w:pPr>
            <w:r>
              <w:t>HAND IN</w:t>
            </w:r>
            <w:r w:rsidR="008B4B76">
              <w:t>,</w:t>
            </w:r>
            <w:r>
              <w:t xml:space="preserve"> DRAFT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3F47564D" w14:textId="77777777" w:rsidR="001C132E" w:rsidRDefault="00000000" w:rsidP="002F736B">
            <w:pPr>
              <w:pStyle w:val="TableText"/>
              <w:jc w:val="center"/>
            </w:pPr>
            <w:sdt>
              <w:sdtPr>
                <w:id w:val="786005017"/>
                <w:placeholder>
                  <w:docPart w:val="9A1DC2D9199C3B4B9D9CE8093D81C795"/>
                </w:placeholder>
                <w:temporary/>
                <w:showingPlcHdr/>
                <w15:appearance w15:val="hidden"/>
              </w:sdtPr>
              <w:sdtContent>
                <w:r w:rsidR="001C132E">
                  <w:t>Date</w:t>
                </w:r>
              </w:sdtContent>
            </w:sdt>
          </w:p>
        </w:tc>
      </w:tr>
      <w:tr w:rsidR="001C132E" w14:paraId="356341E5" w14:textId="77777777" w:rsidTr="001C132E">
        <w:trPr>
          <w:trHeight w:val="360"/>
        </w:trPr>
        <w:tc>
          <w:tcPr>
            <w:tcW w:w="3021" w:type="pct"/>
            <w:vMerge/>
          </w:tcPr>
          <w:p w14:paraId="14828284" w14:textId="77777777" w:rsidR="001C132E" w:rsidRDefault="001C132E" w:rsidP="00F059BC">
            <w:pPr>
              <w:pStyle w:val="Heading2"/>
            </w:pPr>
          </w:p>
        </w:tc>
        <w:tc>
          <w:tcPr>
            <w:tcW w:w="1571" w:type="pct"/>
            <w:shd w:val="clear" w:color="auto" w:fill="F2F2F2" w:themeFill="background1" w:themeFillShade="F2"/>
          </w:tcPr>
          <w:p w14:paraId="6DD5B02E" w14:textId="7AA2E8C7" w:rsidR="001C132E" w:rsidRDefault="002F736B" w:rsidP="008F2846">
            <w:pPr>
              <w:pStyle w:val="TableText"/>
            </w:pPr>
            <w:r>
              <w:t>HAND IN</w:t>
            </w:r>
            <w:r w:rsidR="008B4B76">
              <w:t>,</w:t>
            </w:r>
            <w:r w:rsidR="00FC252B">
              <w:t xml:space="preserve"> FINAL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39D4D7B0" w14:textId="77777777" w:rsidR="001C132E" w:rsidRDefault="002F736B" w:rsidP="002F736B">
            <w:pPr>
              <w:pStyle w:val="TableText"/>
              <w:jc w:val="center"/>
            </w:pPr>
            <w:r>
              <w:t>20.05.25</w:t>
            </w:r>
          </w:p>
        </w:tc>
      </w:tr>
    </w:tbl>
    <w:p w14:paraId="3BE3C88E" w14:textId="77777777" w:rsidR="00C24E10" w:rsidRDefault="00C24E10">
      <w:pPr>
        <w:rPr>
          <w:sz w:val="10"/>
        </w:rPr>
      </w:pPr>
    </w:p>
    <w:p w14:paraId="2C91CBAD" w14:textId="77777777" w:rsidR="00C24E10" w:rsidRDefault="00C24E10">
      <w:pPr>
        <w:rPr>
          <w:sz w:val="10"/>
        </w:rPr>
      </w:pPr>
    </w:p>
    <w:p w14:paraId="703F6863" w14:textId="77777777" w:rsidR="00905CAF" w:rsidRDefault="00905CAF">
      <w:pPr>
        <w:rPr>
          <w:sz w:val="10"/>
        </w:rPr>
      </w:pPr>
    </w:p>
    <w:p w14:paraId="4B94952D" w14:textId="77777777" w:rsidR="00905CAF" w:rsidRDefault="00905CAF">
      <w:pPr>
        <w:rPr>
          <w:sz w:val="10"/>
        </w:rPr>
      </w:pPr>
    </w:p>
    <w:p w14:paraId="1E2BB8E4" w14:textId="77777777" w:rsidR="00905CAF" w:rsidRDefault="00905CAF">
      <w:pPr>
        <w:rPr>
          <w:sz w:val="10"/>
        </w:rPr>
      </w:pPr>
    </w:p>
    <w:tbl>
      <w:tblPr>
        <w:tblW w:w="49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Calendar layout table"/>
        <w:tblDescription w:val="Calendar"/>
      </w:tblPr>
      <w:tblGrid>
        <w:gridCol w:w="548"/>
        <w:gridCol w:w="548"/>
        <w:gridCol w:w="548"/>
        <w:gridCol w:w="548"/>
        <w:gridCol w:w="549"/>
        <w:gridCol w:w="551"/>
        <w:gridCol w:w="549"/>
        <w:gridCol w:w="549"/>
        <w:gridCol w:w="549"/>
        <w:gridCol w:w="634"/>
        <w:gridCol w:w="549"/>
        <w:gridCol w:w="548"/>
        <w:gridCol w:w="548"/>
        <w:gridCol w:w="548"/>
        <w:gridCol w:w="627"/>
        <w:gridCol w:w="550"/>
        <w:gridCol w:w="549"/>
        <w:gridCol w:w="549"/>
        <w:gridCol w:w="548"/>
        <w:gridCol w:w="549"/>
        <w:gridCol w:w="549"/>
        <w:gridCol w:w="548"/>
        <w:gridCol w:w="548"/>
        <w:gridCol w:w="548"/>
        <w:gridCol w:w="548"/>
        <w:gridCol w:w="8"/>
      </w:tblGrid>
      <w:tr w:rsidR="00C24E10" w14:paraId="2E2EFD43" w14:textId="77777777" w:rsidTr="00C24E10">
        <w:trPr>
          <w:trHeight w:val="52"/>
        </w:trPr>
        <w:tc>
          <w:tcPr>
            <w:tcW w:w="2741" w:type="dxa"/>
            <w:gridSpan w:val="5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0B8A1" w14:textId="77777777" w:rsidR="00C24E10" w:rsidRPr="00C24E10" w:rsidRDefault="00C24E10" w:rsidP="00C24E10">
            <w:pPr>
              <w:pStyle w:val="Days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24E10">
              <w:rPr>
                <w:color w:val="000000" w:themeColor="text1"/>
                <w:sz w:val="22"/>
                <w:szCs w:val="22"/>
              </w:rPr>
              <w:t>AUGUST</w:t>
            </w:r>
          </w:p>
        </w:tc>
        <w:tc>
          <w:tcPr>
            <w:tcW w:w="2832" w:type="dxa"/>
            <w:gridSpan w:val="5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97BC00" w14:textId="77777777" w:rsidR="00C24E10" w:rsidRPr="00C24E10" w:rsidRDefault="00C24E10" w:rsidP="00C24E10">
            <w:pPr>
              <w:pStyle w:val="Days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24E10">
              <w:rPr>
                <w:color w:val="000000" w:themeColor="text1"/>
                <w:sz w:val="22"/>
                <w:szCs w:val="22"/>
              </w:rPr>
              <w:t>SEPTEMBER</w:t>
            </w:r>
          </w:p>
        </w:tc>
        <w:tc>
          <w:tcPr>
            <w:tcW w:w="2820" w:type="dxa"/>
            <w:gridSpan w:val="5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1418B9" w14:textId="77777777" w:rsidR="00C24E10" w:rsidRPr="00C24E10" w:rsidRDefault="00C24E10" w:rsidP="00C24E10">
            <w:pPr>
              <w:pStyle w:val="Days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24E10">
              <w:rPr>
                <w:color w:val="000000" w:themeColor="text1"/>
                <w:sz w:val="22"/>
                <w:szCs w:val="22"/>
              </w:rPr>
              <w:t>OCTOBER</w:t>
            </w:r>
          </w:p>
        </w:tc>
        <w:tc>
          <w:tcPr>
            <w:tcW w:w="2745" w:type="dxa"/>
            <w:gridSpan w:val="5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057168" w14:textId="77777777" w:rsidR="00C24E10" w:rsidRPr="00C24E10" w:rsidRDefault="00C24E10" w:rsidP="00C24E10">
            <w:pPr>
              <w:pStyle w:val="Days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24E10">
              <w:rPr>
                <w:color w:val="000000" w:themeColor="text1"/>
                <w:sz w:val="22"/>
                <w:szCs w:val="22"/>
              </w:rPr>
              <w:t>NOVEMBER</w:t>
            </w:r>
          </w:p>
        </w:tc>
        <w:tc>
          <w:tcPr>
            <w:tcW w:w="2749" w:type="dxa"/>
            <w:gridSpan w:val="6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DC9AE4" w14:textId="77777777" w:rsidR="00C24E10" w:rsidRPr="00C24E10" w:rsidRDefault="00C24E10" w:rsidP="00C24E10">
            <w:pPr>
              <w:pStyle w:val="Days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24E10">
              <w:rPr>
                <w:color w:val="000000" w:themeColor="text1"/>
                <w:sz w:val="22"/>
                <w:szCs w:val="22"/>
              </w:rPr>
              <w:t>DECEMBER</w:t>
            </w:r>
          </w:p>
        </w:tc>
      </w:tr>
      <w:tr w:rsidR="00C24E10" w14:paraId="38BFE4F2" w14:textId="77777777" w:rsidTr="00C24E10">
        <w:trPr>
          <w:gridAfter w:val="1"/>
          <w:wAfter w:w="8" w:type="dxa"/>
          <w:trHeight w:val="52"/>
        </w:trPr>
        <w:tc>
          <w:tcPr>
            <w:tcW w:w="548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B6C469" w14:textId="77777777" w:rsidR="00905CAF" w:rsidRPr="008B1632" w:rsidRDefault="00905CAF" w:rsidP="007555EC">
            <w:pPr>
              <w:pStyle w:val="Days"/>
            </w:pPr>
            <w:r>
              <w:t>M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99DE84" w14:textId="77777777" w:rsidR="00905CAF" w:rsidRPr="008B1632" w:rsidRDefault="00905CAF" w:rsidP="007555EC">
            <w:pPr>
              <w:pStyle w:val="Days"/>
            </w:pPr>
            <w:r>
              <w:t>T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FA36C8" w14:textId="77777777" w:rsidR="00905CAF" w:rsidRPr="008B1632" w:rsidRDefault="00905CAF" w:rsidP="007555EC">
            <w:pPr>
              <w:pStyle w:val="Days"/>
            </w:pPr>
            <w:r>
              <w:t>W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1485C7" w14:textId="77777777" w:rsidR="00905CAF" w:rsidRPr="008B1632" w:rsidRDefault="00905CAF" w:rsidP="007555EC">
            <w:pPr>
              <w:pStyle w:val="Days"/>
            </w:pPr>
            <w:r>
              <w:t>T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5CE515" w14:textId="77777777" w:rsidR="00905CAF" w:rsidRPr="008B1632" w:rsidRDefault="00905CAF" w:rsidP="007555EC">
            <w:pPr>
              <w:pStyle w:val="Days"/>
            </w:pPr>
            <w:r>
              <w:t>F</w:t>
            </w:r>
          </w:p>
        </w:tc>
        <w:tc>
          <w:tcPr>
            <w:tcW w:w="551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CD1C8A" w14:textId="77777777" w:rsidR="00905CAF" w:rsidRPr="008B1632" w:rsidRDefault="00905CAF" w:rsidP="007555EC">
            <w:pPr>
              <w:pStyle w:val="Days"/>
            </w:pPr>
            <w:r>
              <w:t>M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CC9FAB" w14:textId="77777777" w:rsidR="00905CAF" w:rsidRPr="008B1632" w:rsidRDefault="00905CAF" w:rsidP="007555EC">
            <w:pPr>
              <w:pStyle w:val="Days"/>
            </w:pPr>
            <w:r>
              <w:t>T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162C2C" w14:textId="77777777" w:rsidR="00905CAF" w:rsidRPr="008B1632" w:rsidRDefault="00905CAF" w:rsidP="007555EC">
            <w:pPr>
              <w:pStyle w:val="Days"/>
            </w:pPr>
            <w:r>
              <w:t>W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A99803" w14:textId="77777777" w:rsidR="00905CAF" w:rsidRPr="008B1632" w:rsidRDefault="00905CAF" w:rsidP="007555EC">
            <w:pPr>
              <w:pStyle w:val="Days"/>
            </w:pPr>
            <w:r>
              <w:t>T</w:t>
            </w:r>
          </w:p>
        </w:tc>
        <w:tc>
          <w:tcPr>
            <w:tcW w:w="634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396084" w14:textId="77777777" w:rsidR="00905CAF" w:rsidRPr="008B1632" w:rsidRDefault="00905CAF" w:rsidP="007555EC">
            <w:pPr>
              <w:pStyle w:val="Days"/>
            </w:pPr>
            <w:r>
              <w:t>F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386EFC" w14:textId="77777777" w:rsidR="00905CAF" w:rsidRPr="008B1632" w:rsidRDefault="00905CAF" w:rsidP="007555EC">
            <w:pPr>
              <w:pStyle w:val="Days"/>
            </w:pPr>
            <w:r>
              <w:t>M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069AE0" w14:textId="77777777" w:rsidR="00905CAF" w:rsidRPr="008B1632" w:rsidRDefault="00905CAF" w:rsidP="007555EC">
            <w:pPr>
              <w:pStyle w:val="Days"/>
            </w:pPr>
            <w:r>
              <w:t>T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7081B5" w14:textId="77777777" w:rsidR="00905CAF" w:rsidRPr="008B1632" w:rsidRDefault="00905CAF" w:rsidP="007555EC">
            <w:pPr>
              <w:pStyle w:val="Days"/>
            </w:pPr>
            <w:r>
              <w:t>W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2CB9AC" w14:textId="77777777" w:rsidR="00905CAF" w:rsidRPr="008B1632" w:rsidRDefault="00905CAF" w:rsidP="007555EC">
            <w:pPr>
              <w:pStyle w:val="Days"/>
            </w:pPr>
            <w:r>
              <w:t>T</w:t>
            </w:r>
          </w:p>
        </w:tc>
        <w:tc>
          <w:tcPr>
            <w:tcW w:w="627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DBC8D1" w14:textId="77777777" w:rsidR="00905CAF" w:rsidRPr="008B1632" w:rsidRDefault="00905CAF" w:rsidP="007555EC">
            <w:pPr>
              <w:pStyle w:val="Days"/>
            </w:pPr>
            <w:r>
              <w:t>F</w:t>
            </w:r>
          </w:p>
        </w:tc>
        <w:tc>
          <w:tcPr>
            <w:tcW w:w="55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B3AF6C" w14:textId="77777777" w:rsidR="00905CAF" w:rsidRPr="008B1632" w:rsidRDefault="00905CAF" w:rsidP="007555EC">
            <w:pPr>
              <w:pStyle w:val="Days"/>
            </w:pPr>
            <w:r>
              <w:t>M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5DB699" w14:textId="77777777" w:rsidR="00905CAF" w:rsidRPr="008B1632" w:rsidRDefault="00905CAF" w:rsidP="007555EC">
            <w:pPr>
              <w:pStyle w:val="Days"/>
            </w:pPr>
            <w:r>
              <w:t>T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32E8CA" w14:textId="77777777" w:rsidR="00905CAF" w:rsidRPr="008B1632" w:rsidRDefault="00905CAF" w:rsidP="007555EC">
            <w:pPr>
              <w:pStyle w:val="Days"/>
            </w:pPr>
            <w:r>
              <w:t>W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198C17" w14:textId="77777777" w:rsidR="00905CAF" w:rsidRPr="008B1632" w:rsidRDefault="00905CAF" w:rsidP="007555EC">
            <w:pPr>
              <w:pStyle w:val="Days"/>
            </w:pPr>
            <w:r>
              <w:t>T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2007D3" w14:textId="77777777" w:rsidR="00905CAF" w:rsidRPr="008B1632" w:rsidRDefault="00905CAF" w:rsidP="007555EC">
            <w:pPr>
              <w:pStyle w:val="Days"/>
            </w:pPr>
            <w:r>
              <w:t>F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D90FB5" w14:textId="77777777" w:rsidR="00905CAF" w:rsidRPr="008B1632" w:rsidRDefault="00905CAF" w:rsidP="007555EC">
            <w:pPr>
              <w:pStyle w:val="Days"/>
            </w:pPr>
            <w:r>
              <w:t>M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3C555D" w14:textId="77777777" w:rsidR="00905CAF" w:rsidRPr="008B1632" w:rsidRDefault="00905CAF" w:rsidP="007555EC">
            <w:pPr>
              <w:pStyle w:val="Days"/>
            </w:pPr>
            <w:r>
              <w:t>T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A3BCFC" w14:textId="77777777" w:rsidR="00905CAF" w:rsidRPr="008B1632" w:rsidRDefault="00905CAF" w:rsidP="007555EC">
            <w:pPr>
              <w:pStyle w:val="Days"/>
            </w:pPr>
            <w:r>
              <w:t>W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95E50A" w14:textId="77777777" w:rsidR="00905CAF" w:rsidRPr="008B1632" w:rsidRDefault="00905CAF" w:rsidP="007555EC">
            <w:pPr>
              <w:pStyle w:val="Days"/>
            </w:pPr>
            <w:r>
              <w:t>T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809424" w14:textId="77777777" w:rsidR="00905CAF" w:rsidRPr="008B1632" w:rsidRDefault="00905CAF" w:rsidP="007555EC">
            <w:pPr>
              <w:pStyle w:val="Days"/>
            </w:pPr>
            <w:r>
              <w:t>F</w:t>
            </w:r>
          </w:p>
        </w:tc>
      </w:tr>
      <w:tr w:rsidR="00C24E10" w14:paraId="5A2EC191" w14:textId="77777777" w:rsidTr="008B4B76">
        <w:trPr>
          <w:gridAfter w:val="1"/>
          <w:wAfter w:w="8" w:type="dxa"/>
          <w:trHeight w:val="49"/>
        </w:trPr>
        <w:tc>
          <w:tcPr>
            <w:tcW w:w="548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BEF6C6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0DE21F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A89116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5D2B9F5" w14:textId="77777777" w:rsidR="00C24E10" w:rsidRPr="008B1632" w:rsidRDefault="00C24E10" w:rsidP="00C24E10">
            <w:pPr>
              <w:pStyle w:val="Days"/>
            </w:pPr>
            <w:r w:rsidRPr="00C711D2">
              <w:t>1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7034B1FC" w14:textId="77777777" w:rsidR="00C24E10" w:rsidRPr="008B1632" w:rsidRDefault="00C24E10" w:rsidP="00C24E10">
            <w:pPr>
              <w:pStyle w:val="Days"/>
            </w:pPr>
            <w:r w:rsidRPr="00C711D2">
              <w:t>2</w:t>
            </w:r>
          </w:p>
        </w:tc>
        <w:tc>
          <w:tcPr>
            <w:tcW w:w="551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9D036A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98BE85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D1B2F6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CB3525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C2CBF8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17C8C8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707E5268" w14:textId="77777777" w:rsidR="00C24E10" w:rsidRPr="008B1632" w:rsidRDefault="00C24E10" w:rsidP="00C24E10">
            <w:pPr>
              <w:pStyle w:val="Days"/>
            </w:pPr>
            <w:r w:rsidRPr="009C685C">
              <w:t>1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392C5100" w14:textId="77777777" w:rsidR="00C24E10" w:rsidRPr="008B1632" w:rsidRDefault="00C24E10" w:rsidP="00C24E10">
            <w:pPr>
              <w:pStyle w:val="Days"/>
            </w:pPr>
            <w:r w:rsidRPr="009C685C">
              <w:t>2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742C3228" w14:textId="77777777" w:rsidR="00C24E10" w:rsidRPr="008B1632" w:rsidRDefault="00C24E10" w:rsidP="00C24E10">
            <w:pPr>
              <w:pStyle w:val="Days"/>
            </w:pPr>
            <w:r w:rsidRPr="009C685C">
              <w:t>3</w:t>
            </w:r>
          </w:p>
        </w:tc>
        <w:tc>
          <w:tcPr>
            <w:tcW w:w="6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5E8D1B78" w14:textId="77777777" w:rsidR="00C24E10" w:rsidRPr="008B1632" w:rsidRDefault="00C24E10" w:rsidP="00C24E10">
            <w:pPr>
              <w:pStyle w:val="Days"/>
            </w:pPr>
            <w:r w:rsidRPr="009C685C">
              <w:t>4</w:t>
            </w:r>
          </w:p>
        </w:tc>
        <w:tc>
          <w:tcPr>
            <w:tcW w:w="550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63BCDB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511DD7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F27363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414BDF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6D08789C" w14:textId="77777777" w:rsidR="00C24E10" w:rsidRPr="008B1632" w:rsidRDefault="00C24E10" w:rsidP="00C24E10">
            <w:pPr>
              <w:pStyle w:val="Days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07E743" w14:textId="77777777" w:rsidR="00C24E10" w:rsidRPr="008B1632" w:rsidRDefault="00C24E10" w:rsidP="00C24E10">
            <w:pPr>
              <w:pStyle w:val="Days"/>
            </w:pPr>
            <w:r>
              <w:t>2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3FF970" w14:textId="77777777" w:rsidR="00C24E10" w:rsidRPr="008B1632" w:rsidRDefault="00C24E10" w:rsidP="00C24E10">
            <w:pPr>
              <w:pStyle w:val="Days"/>
            </w:pPr>
            <w:r>
              <w:t>3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512085" w14:textId="77777777" w:rsidR="00C24E10" w:rsidRPr="008B1632" w:rsidRDefault="00C24E10" w:rsidP="00C24E10">
            <w:pPr>
              <w:pStyle w:val="Days"/>
            </w:pPr>
            <w:r>
              <w:t>4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595833" w14:textId="77777777" w:rsidR="00C24E10" w:rsidRPr="008B1632" w:rsidRDefault="00C24E10" w:rsidP="00C24E10">
            <w:pPr>
              <w:pStyle w:val="Days"/>
            </w:pPr>
            <w:r w:rsidRPr="00C54C42">
              <w:t>5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9953C1" w14:textId="77777777" w:rsidR="00C24E10" w:rsidRPr="008B1632" w:rsidRDefault="00C24E10" w:rsidP="00C24E10">
            <w:pPr>
              <w:pStyle w:val="Days"/>
            </w:pPr>
            <w:r w:rsidRPr="00C54C42">
              <w:t>6</w:t>
            </w:r>
          </w:p>
        </w:tc>
      </w:tr>
      <w:tr w:rsidR="00C24E10" w14:paraId="20888ED2" w14:textId="77777777" w:rsidTr="008B4B76">
        <w:trPr>
          <w:gridAfter w:val="1"/>
          <w:wAfter w:w="8" w:type="dxa"/>
          <w:trHeight w:val="49"/>
        </w:trPr>
        <w:tc>
          <w:tcPr>
            <w:tcW w:w="548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EC4C931" w14:textId="77777777" w:rsidR="00C24E10" w:rsidRPr="008B1632" w:rsidRDefault="00C24E10" w:rsidP="00C24E10">
            <w:pPr>
              <w:pStyle w:val="Days"/>
            </w:pPr>
            <w:r w:rsidRPr="00C54C42">
              <w:t>5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6E673DC1" w14:textId="77777777" w:rsidR="00C24E10" w:rsidRPr="008B1632" w:rsidRDefault="00C24E10" w:rsidP="00C24E10">
            <w:pPr>
              <w:pStyle w:val="Days"/>
            </w:pPr>
            <w:r w:rsidRPr="00C54C42">
              <w:t>6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9B916F8" w14:textId="77777777" w:rsidR="00C24E10" w:rsidRPr="008B1632" w:rsidRDefault="00C24E10" w:rsidP="00C24E10">
            <w:pPr>
              <w:pStyle w:val="Days"/>
            </w:pPr>
            <w:r w:rsidRPr="00C54C42">
              <w:t>7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CB2D354" w14:textId="77777777" w:rsidR="00C24E10" w:rsidRPr="008B1632" w:rsidRDefault="00C24E10" w:rsidP="00C24E10">
            <w:pPr>
              <w:pStyle w:val="Days"/>
            </w:pPr>
            <w:r w:rsidRPr="00C54C42">
              <w:t>8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3620FF1" w14:textId="77777777" w:rsidR="00C24E10" w:rsidRPr="008B1632" w:rsidRDefault="00C24E10" w:rsidP="00C24E10">
            <w:pPr>
              <w:pStyle w:val="Days"/>
            </w:pPr>
            <w:r w:rsidRPr="00C54C42">
              <w:t>9</w:t>
            </w:r>
          </w:p>
        </w:tc>
        <w:tc>
          <w:tcPr>
            <w:tcW w:w="551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340A3C89" w14:textId="77777777" w:rsidR="00C24E10" w:rsidRPr="008B1632" w:rsidRDefault="00C24E10" w:rsidP="00C24E10">
            <w:pPr>
              <w:pStyle w:val="Days"/>
            </w:pPr>
            <w:r>
              <w:t>2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07C11F27" w14:textId="77777777" w:rsidR="00C24E10" w:rsidRPr="008B1632" w:rsidRDefault="00C24E10" w:rsidP="00C24E10">
            <w:pPr>
              <w:pStyle w:val="Days"/>
            </w:pPr>
            <w:r>
              <w:t>3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16D4C44E" w14:textId="77777777" w:rsidR="00C24E10" w:rsidRPr="008B1632" w:rsidRDefault="00C24E10" w:rsidP="00C24E10">
            <w:pPr>
              <w:pStyle w:val="Days"/>
            </w:pPr>
            <w:r>
              <w:t>4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7B7BB375" w14:textId="77777777" w:rsidR="00C24E10" w:rsidRPr="008B1632" w:rsidRDefault="00C24E10" w:rsidP="00C24E10">
            <w:pPr>
              <w:pStyle w:val="Days"/>
            </w:pPr>
            <w:r w:rsidRPr="00C54C42">
              <w:t>5</w:t>
            </w:r>
          </w:p>
        </w:tc>
        <w:tc>
          <w:tcPr>
            <w:tcW w:w="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53A08883" w14:textId="77777777" w:rsidR="00C24E10" w:rsidRPr="008B1632" w:rsidRDefault="00C24E10" w:rsidP="00C24E10">
            <w:pPr>
              <w:pStyle w:val="Days"/>
            </w:pPr>
            <w:r w:rsidRPr="00C54C42">
              <w:t>6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50A1F0EA" w14:textId="77777777" w:rsidR="00C24E10" w:rsidRPr="008B1632" w:rsidRDefault="00C24E10" w:rsidP="00C24E10">
            <w:pPr>
              <w:pStyle w:val="Days"/>
            </w:pPr>
            <w:r w:rsidRPr="00B92166">
              <w:t>7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6FA42D5A" w14:textId="77777777" w:rsidR="00C24E10" w:rsidRPr="008B1632" w:rsidRDefault="00C24E10" w:rsidP="00C24E10">
            <w:pPr>
              <w:pStyle w:val="Days"/>
            </w:pPr>
            <w:r w:rsidRPr="00B92166">
              <w:t>8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086CC890" w14:textId="77777777" w:rsidR="00C24E10" w:rsidRPr="008B1632" w:rsidRDefault="00C24E10" w:rsidP="00C24E10">
            <w:pPr>
              <w:pStyle w:val="Days"/>
            </w:pPr>
            <w:r w:rsidRPr="00B92166">
              <w:t>9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50570152" w14:textId="77777777" w:rsidR="00C24E10" w:rsidRPr="008B1632" w:rsidRDefault="00C24E10" w:rsidP="00C24E10">
            <w:pPr>
              <w:pStyle w:val="Days"/>
            </w:pPr>
            <w:r w:rsidRPr="00B92166">
              <w:t>10</w:t>
            </w:r>
          </w:p>
        </w:tc>
        <w:tc>
          <w:tcPr>
            <w:tcW w:w="6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34DA8BCB" w14:textId="77777777" w:rsidR="00C24E10" w:rsidRPr="008B1632" w:rsidRDefault="00C24E10" w:rsidP="00C24E10">
            <w:pPr>
              <w:pStyle w:val="Days"/>
            </w:pPr>
            <w:r w:rsidRPr="00B92166">
              <w:t>11</w:t>
            </w:r>
          </w:p>
        </w:tc>
        <w:tc>
          <w:tcPr>
            <w:tcW w:w="550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3F31BEE4" w14:textId="77777777" w:rsidR="00C24E10" w:rsidRPr="008B1632" w:rsidRDefault="00C24E10" w:rsidP="00C24E10">
            <w:pPr>
              <w:pStyle w:val="Days"/>
            </w:pPr>
            <w:r>
              <w:t>4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727509FD" w14:textId="77777777" w:rsidR="00C24E10" w:rsidRPr="008B1632" w:rsidRDefault="00C24E10" w:rsidP="00C24E10">
            <w:pPr>
              <w:pStyle w:val="Days"/>
            </w:pPr>
            <w:r>
              <w:t>5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0F0D34F6" w14:textId="77777777" w:rsidR="00C24E10" w:rsidRPr="008B1632" w:rsidRDefault="00C24E10" w:rsidP="00C24E10">
            <w:pPr>
              <w:pStyle w:val="Days"/>
            </w:pPr>
            <w:r>
              <w:t>6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08B57333" w14:textId="77777777" w:rsidR="00C24E10" w:rsidRPr="008B1632" w:rsidRDefault="00C24E10" w:rsidP="00C24E10">
            <w:pPr>
              <w:pStyle w:val="Days"/>
            </w:pPr>
            <w:r>
              <w:t>7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341116FD" w14:textId="77777777" w:rsidR="00C24E10" w:rsidRPr="008B1632" w:rsidRDefault="00C24E10" w:rsidP="00C24E10">
            <w:pPr>
              <w:pStyle w:val="Days"/>
            </w:pPr>
            <w:r>
              <w:t>8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ABA8E0" w14:textId="77777777" w:rsidR="00C24E10" w:rsidRPr="008B1632" w:rsidRDefault="00C24E10" w:rsidP="00C24E10">
            <w:pPr>
              <w:pStyle w:val="Days"/>
            </w:pPr>
            <w:r w:rsidRPr="00EB43A9">
              <w:t>14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7A5F5B" w14:textId="77777777" w:rsidR="00C24E10" w:rsidRPr="008B1632" w:rsidRDefault="00C24E10" w:rsidP="00C24E10">
            <w:pPr>
              <w:pStyle w:val="Days"/>
            </w:pPr>
            <w:r w:rsidRPr="00EB43A9">
              <w:t>15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A918EC" w14:textId="77777777" w:rsidR="00C24E10" w:rsidRPr="008B1632" w:rsidRDefault="00C24E10" w:rsidP="00C24E10">
            <w:pPr>
              <w:pStyle w:val="Days"/>
            </w:pPr>
            <w:r w:rsidRPr="00EB43A9">
              <w:t>16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2E0108" w14:textId="77777777" w:rsidR="00C24E10" w:rsidRPr="008B1632" w:rsidRDefault="00C24E10" w:rsidP="00C24E10">
            <w:pPr>
              <w:pStyle w:val="Days"/>
            </w:pPr>
            <w:r w:rsidRPr="00EB43A9">
              <w:t>12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EA6DF1" w14:textId="77777777" w:rsidR="00C24E10" w:rsidRPr="008B1632" w:rsidRDefault="00C24E10" w:rsidP="00C24E10">
            <w:pPr>
              <w:pStyle w:val="Days"/>
            </w:pPr>
            <w:r w:rsidRPr="00EB43A9">
              <w:t>13</w:t>
            </w:r>
          </w:p>
        </w:tc>
      </w:tr>
      <w:tr w:rsidR="00C24E10" w14:paraId="07DB988E" w14:textId="77777777" w:rsidTr="00C24E10">
        <w:trPr>
          <w:gridAfter w:val="1"/>
          <w:wAfter w:w="8" w:type="dxa"/>
          <w:trHeight w:val="49"/>
        </w:trPr>
        <w:tc>
          <w:tcPr>
            <w:tcW w:w="548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1DBC0B8" w14:textId="77777777" w:rsidR="00C24E10" w:rsidRPr="008B1632" w:rsidRDefault="00C24E10" w:rsidP="00C24E10">
            <w:pPr>
              <w:pStyle w:val="Days"/>
            </w:pPr>
            <w:r w:rsidRPr="00EB43A9">
              <w:t>12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67D0FAF" w14:textId="77777777" w:rsidR="00C24E10" w:rsidRPr="008B1632" w:rsidRDefault="00C24E10" w:rsidP="00C24E10">
            <w:pPr>
              <w:pStyle w:val="Days"/>
            </w:pPr>
            <w:r w:rsidRPr="00EB43A9">
              <w:t>13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6CF994C" w14:textId="77777777" w:rsidR="00C24E10" w:rsidRPr="008B1632" w:rsidRDefault="00C24E10" w:rsidP="00C24E10">
            <w:pPr>
              <w:pStyle w:val="Days"/>
            </w:pPr>
            <w:r w:rsidRPr="00EB43A9">
              <w:t>14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538C197" w14:textId="77777777" w:rsidR="00C24E10" w:rsidRPr="008B1632" w:rsidRDefault="00C24E10" w:rsidP="00C24E10">
            <w:pPr>
              <w:pStyle w:val="Days"/>
            </w:pPr>
            <w:r w:rsidRPr="00EB43A9">
              <w:t>15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D67948C" w14:textId="77777777" w:rsidR="00C24E10" w:rsidRPr="008B1632" w:rsidRDefault="00C24E10" w:rsidP="00C24E10">
            <w:pPr>
              <w:pStyle w:val="Days"/>
            </w:pPr>
            <w:r w:rsidRPr="00EB43A9">
              <w:t>16</w:t>
            </w:r>
          </w:p>
        </w:tc>
        <w:tc>
          <w:tcPr>
            <w:tcW w:w="551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69BA9EC4" w14:textId="77777777" w:rsidR="00C24E10" w:rsidRPr="008B1632" w:rsidRDefault="00C24E10" w:rsidP="00C24E10">
            <w:pPr>
              <w:pStyle w:val="Days"/>
            </w:pPr>
            <w:r w:rsidRPr="00EB43A9">
              <w:t>14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3769B23A" w14:textId="77777777" w:rsidR="00C24E10" w:rsidRPr="008B1632" w:rsidRDefault="00C24E10" w:rsidP="00C24E10">
            <w:pPr>
              <w:pStyle w:val="Days"/>
            </w:pPr>
            <w:r w:rsidRPr="00EB43A9">
              <w:t>15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6CE7198F" w14:textId="77777777" w:rsidR="00C24E10" w:rsidRPr="008B1632" w:rsidRDefault="00C24E10" w:rsidP="00C24E10">
            <w:pPr>
              <w:pStyle w:val="Days"/>
            </w:pPr>
            <w:r w:rsidRPr="00EB43A9">
              <w:t>16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78CC6F84" w14:textId="77777777" w:rsidR="00C24E10" w:rsidRPr="008B1632" w:rsidRDefault="00C24E10" w:rsidP="00C24E10">
            <w:pPr>
              <w:pStyle w:val="Days"/>
            </w:pPr>
            <w:r w:rsidRPr="00EB43A9">
              <w:t>12</w:t>
            </w:r>
          </w:p>
        </w:tc>
        <w:tc>
          <w:tcPr>
            <w:tcW w:w="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55DF22CC" w14:textId="77777777" w:rsidR="00C24E10" w:rsidRPr="008B1632" w:rsidRDefault="00C24E10" w:rsidP="00C24E10">
            <w:pPr>
              <w:pStyle w:val="Days"/>
            </w:pPr>
            <w:r w:rsidRPr="00EB43A9">
              <w:t>13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6C46D216" w14:textId="77777777" w:rsidR="00C24E10" w:rsidRPr="008B1632" w:rsidRDefault="00C24E10" w:rsidP="00C24E10">
            <w:pPr>
              <w:pStyle w:val="Days"/>
            </w:pPr>
            <w:r w:rsidRPr="008E3E27">
              <w:t>14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73F677FF" w14:textId="77777777" w:rsidR="00C24E10" w:rsidRPr="008B1632" w:rsidRDefault="00C24E10" w:rsidP="00C24E10">
            <w:pPr>
              <w:pStyle w:val="Days"/>
            </w:pPr>
            <w:r w:rsidRPr="008E3E27">
              <w:t>15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16661F4" w14:textId="77777777" w:rsidR="00C24E10" w:rsidRPr="008B1632" w:rsidRDefault="00C24E10" w:rsidP="00C24E10">
            <w:pPr>
              <w:pStyle w:val="Days"/>
            </w:pPr>
            <w:r w:rsidRPr="008E3E27">
              <w:t>16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FC8B245" w14:textId="77777777" w:rsidR="00C24E10" w:rsidRPr="008B1632" w:rsidRDefault="00C24E10" w:rsidP="00C24E10">
            <w:pPr>
              <w:pStyle w:val="Days"/>
            </w:pPr>
            <w:r w:rsidRPr="008E3E27">
              <w:t>17</w:t>
            </w:r>
          </w:p>
        </w:tc>
        <w:tc>
          <w:tcPr>
            <w:tcW w:w="6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16BD8BC" w14:textId="77777777" w:rsidR="00C24E10" w:rsidRPr="008B1632" w:rsidRDefault="00C24E10" w:rsidP="00C24E10">
            <w:pPr>
              <w:pStyle w:val="Days"/>
            </w:pPr>
            <w:r w:rsidRPr="008E3E27">
              <w:t>18</w:t>
            </w:r>
          </w:p>
        </w:tc>
        <w:tc>
          <w:tcPr>
            <w:tcW w:w="550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11666BB5" w14:textId="77777777" w:rsidR="00C24E10" w:rsidRPr="008B1632" w:rsidRDefault="00C24E10" w:rsidP="00C24E10">
            <w:pPr>
              <w:pStyle w:val="Days"/>
            </w:pPr>
            <w:r>
              <w:t>11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213EB634" w14:textId="77777777" w:rsidR="00C24E10" w:rsidRPr="008B1632" w:rsidRDefault="00C24E10" w:rsidP="00C24E10">
            <w:pPr>
              <w:pStyle w:val="Days"/>
            </w:pPr>
            <w:r w:rsidRPr="00EB43A9">
              <w:t>1</w:t>
            </w:r>
            <w:r>
              <w:t>2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7DE0AC3F" w14:textId="77777777" w:rsidR="00C24E10" w:rsidRPr="008B1632" w:rsidRDefault="00C24E10" w:rsidP="00C24E10">
            <w:pPr>
              <w:pStyle w:val="Days"/>
            </w:pPr>
            <w:r w:rsidRPr="00EB43A9">
              <w:t>1</w:t>
            </w:r>
            <w:r>
              <w:t>3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2F3CF868" w14:textId="77777777" w:rsidR="00C24E10" w:rsidRPr="008B1632" w:rsidRDefault="00C24E10" w:rsidP="00C24E10">
            <w:pPr>
              <w:pStyle w:val="Days"/>
            </w:pPr>
            <w:r w:rsidRPr="00EB43A9">
              <w:t>1</w:t>
            </w:r>
            <w:r>
              <w:t>4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51126980" w14:textId="77777777" w:rsidR="00C24E10" w:rsidRPr="008B1632" w:rsidRDefault="00C24E10" w:rsidP="00C24E10">
            <w:pPr>
              <w:pStyle w:val="Days"/>
            </w:pPr>
            <w:r w:rsidRPr="00EB43A9">
              <w:t>1</w:t>
            </w:r>
            <w:r>
              <w:t>5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66246C" w14:textId="77777777" w:rsidR="00C24E10" w:rsidRPr="008B1632" w:rsidRDefault="00C24E10" w:rsidP="00C24E10">
            <w:pPr>
              <w:pStyle w:val="Days"/>
            </w:pPr>
            <w:r w:rsidRPr="0024413B">
              <w:t>21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9023AB" w14:textId="77777777" w:rsidR="00C24E10" w:rsidRPr="008B1632" w:rsidRDefault="00C24E10" w:rsidP="00C24E10">
            <w:pPr>
              <w:pStyle w:val="Days"/>
            </w:pPr>
            <w:r w:rsidRPr="0024413B">
              <w:t>22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73B52831" w14:textId="77777777" w:rsidR="00C24E10" w:rsidRPr="008B1632" w:rsidRDefault="00C24E10" w:rsidP="00C24E10">
            <w:pPr>
              <w:pStyle w:val="Days"/>
            </w:pPr>
            <w:r w:rsidRPr="0024413B">
              <w:t>23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7D3CE2D" w14:textId="77777777" w:rsidR="00C24E10" w:rsidRPr="008B1632" w:rsidRDefault="00C24E10" w:rsidP="00C24E10">
            <w:pPr>
              <w:pStyle w:val="Days"/>
            </w:pPr>
            <w:r w:rsidRPr="0024413B">
              <w:t>19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639936E3" w14:textId="77777777" w:rsidR="00C24E10" w:rsidRPr="008B1632" w:rsidRDefault="00C24E10" w:rsidP="00C24E10">
            <w:pPr>
              <w:pStyle w:val="Days"/>
            </w:pPr>
            <w:r w:rsidRPr="0024413B">
              <w:t>20</w:t>
            </w:r>
          </w:p>
        </w:tc>
      </w:tr>
      <w:tr w:rsidR="00C24E10" w14:paraId="36AC4D50" w14:textId="77777777" w:rsidTr="00C24E10">
        <w:trPr>
          <w:gridAfter w:val="1"/>
          <w:wAfter w:w="8" w:type="dxa"/>
          <w:trHeight w:val="49"/>
        </w:trPr>
        <w:tc>
          <w:tcPr>
            <w:tcW w:w="548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E099" w:themeFill="accent6" w:themeFillTint="66"/>
          </w:tcPr>
          <w:p w14:paraId="0E783D41" w14:textId="77777777" w:rsidR="00C24E10" w:rsidRPr="008B1632" w:rsidRDefault="00C24E10" w:rsidP="00C24E10">
            <w:pPr>
              <w:pStyle w:val="Days"/>
            </w:pPr>
            <w:r w:rsidRPr="0024413B">
              <w:t>19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E099" w:themeFill="accent6" w:themeFillTint="66"/>
          </w:tcPr>
          <w:p w14:paraId="35D2ACE6" w14:textId="77777777" w:rsidR="00C24E10" w:rsidRPr="008B1632" w:rsidRDefault="00C24E10" w:rsidP="00C24E10">
            <w:pPr>
              <w:pStyle w:val="Days"/>
            </w:pPr>
            <w:r w:rsidRPr="0024413B">
              <w:t>20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E099" w:themeFill="accent6" w:themeFillTint="66"/>
          </w:tcPr>
          <w:p w14:paraId="6E3FB590" w14:textId="77777777" w:rsidR="00C24E10" w:rsidRPr="008B1632" w:rsidRDefault="00C24E10" w:rsidP="00C24E10">
            <w:pPr>
              <w:pStyle w:val="Days"/>
            </w:pPr>
            <w:r w:rsidRPr="0024413B">
              <w:t>21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D25567E" w14:textId="77777777" w:rsidR="00C24E10" w:rsidRPr="008B1632" w:rsidRDefault="00C24E10" w:rsidP="00C24E10">
            <w:pPr>
              <w:pStyle w:val="Days"/>
            </w:pPr>
            <w:r w:rsidRPr="0024413B">
              <w:t>22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C73D8F2" w14:textId="77777777" w:rsidR="00C24E10" w:rsidRPr="008B1632" w:rsidRDefault="00C24E10" w:rsidP="00C24E10">
            <w:pPr>
              <w:pStyle w:val="Days"/>
            </w:pPr>
            <w:r w:rsidRPr="0024413B">
              <w:t>23</w:t>
            </w:r>
          </w:p>
        </w:tc>
        <w:tc>
          <w:tcPr>
            <w:tcW w:w="551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43568618" w14:textId="77777777" w:rsidR="00C24E10" w:rsidRPr="008B1632" w:rsidRDefault="00C24E10" w:rsidP="00C24E10">
            <w:pPr>
              <w:pStyle w:val="Days"/>
            </w:pPr>
            <w:r w:rsidRPr="0024413B">
              <w:t>21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696319D0" w14:textId="77777777" w:rsidR="00C24E10" w:rsidRPr="008B1632" w:rsidRDefault="00C24E10" w:rsidP="00C24E10">
            <w:pPr>
              <w:pStyle w:val="Days"/>
            </w:pPr>
            <w:r w:rsidRPr="0024413B">
              <w:t>22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19E22B43" w14:textId="77777777" w:rsidR="00C24E10" w:rsidRPr="008B1632" w:rsidRDefault="00C24E10" w:rsidP="00C24E10">
            <w:pPr>
              <w:pStyle w:val="Days"/>
            </w:pPr>
            <w:r w:rsidRPr="0024413B">
              <w:t>23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14A275FF" w14:textId="77777777" w:rsidR="00C24E10" w:rsidRPr="008B1632" w:rsidRDefault="00C24E10" w:rsidP="00C24E10">
            <w:pPr>
              <w:pStyle w:val="Days"/>
            </w:pPr>
            <w:r w:rsidRPr="0024413B">
              <w:t>19</w:t>
            </w:r>
          </w:p>
        </w:tc>
        <w:tc>
          <w:tcPr>
            <w:tcW w:w="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37956425" w14:textId="77777777" w:rsidR="00C24E10" w:rsidRPr="008B1632" w:rsidRDefault="00C24E10" w:rsidP="00C24E10">
            <w:pPr>
              <w:pStyle w:val="Days"/>
            </w:pPr>
            <w:r w:rsidRPr="0024413B">
              <w:t>20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792FB53B" w14:textId="77777777" w:rsidR="00C24E10" w:rsidRPr="008B1632" w:rsidRDefault="00C24E10" w:rsidP="00C24E10">
            <w:pPr>
              <w:pStyle w:val="Days"/>
            </w:pPr>
            <w:r w:rsidRPr="00722B8D">
              <w:t>21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364897D0" w14:textId="77777777" w:rsidR="00C24E10" w:rsidRPr="008B1632" w:rsidRDefault="00C24E10" w:rsidP="00C24E10">
            <w:pPr>
              <w:pStyle w:val="Days"/>
            </w:pPr>
            <w:r w:rsidRPr="00722B8D">
              <w:t>22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19F4D850" w14:textId="77777777" w:rsidR="00C24E10" w:rsidRPr="008B1632" w:rsidRDefault="00C24E10" w:rsidP="00C24E10">
            <w:pPr>
              <w:pStyle w:val="Days"/>
            </w:pPr>
            <w:r w:rsidRPr="00722B8D">
              <w:t>23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611B2F0E" w14:textId="77777777" w:rsidR="00C24E10" w:rsidRPr="008B1632" w:rsidRDefault="00C24E10" w:rsidP="00C24E10">
            <w:pPr>
              <w:pStyle w:val="Days"/>
            </w:pPr>
            <w:r w:rsidRPr="00722B8D">
              <w:t>24</w:t>
            </w:r>
          </w:p>
        </w:tc>
        <w:tc>
          <w:tcPr>
            <w:tcW w:w="6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6AE91C8D" w14:textId="77777777" w:rsidR="00C24E10" w:rsidRPr="008B1632" w:rsidRDefault="00C24E10" w:rsidP="00C24E10">
            <w:pPr>
              <w:pStyle w:val="Days"/>
            </w:pPr>
            <w:r w:rsidRPr="00722B8D">
              <w:t>25</w:t>
            </w:r>
          </w:p>
        </w:tc>
        <w:tc>
          <w:tcPr>
            <w:tcW w:w="550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0BF93FB7" w14:textId="77777777" w:rsidR="00C24E10" w:rsidRPr="008B1632" w:rsidRDefault="00C24E10" w:rsidP="00C24E10">
            <w:pPr>
              <w:pStyle w:val="Days"/>
            </w:pPr>
            <w:r>
              <w:t>18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740E17EF" w14:textId="77777777" w:rsidR="00C24E10" w:rsidRPr="008B1632" w:rsidRDefault="00C24E10" w:rsidP="00C24E10">
            <w:pPr>
              <w:pStyle w:val="Days"/>
            </w:pPr>
            <w:r>
              <w:t>19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5BB91E77" w14:textId="77777777" w:rsidR="00C24E10" w:rsidRPr="008B1632" w:rsidRDefault="00C24E10" w:rsidP="00C24E10">
            <w:pPr>
              <w:pStyle w:val="Days"/>
            </w:pPr>
            <w:r w:rsidRPr="0024413B">
              <w:t>2</w:t>
            </w:r>
            <w:r>
              <w:t>0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67D2919F" w14:textId="77777777" w:rsidR="00C24E10" w:rsidRPr="008B1632" w:rsidRDefault="00C24E10" w:rsidP="00C24E10">
            <w:pPr>
              <w:pStyle w:val="Days"/>
            </w:pPr>
            <w:r w:rsidRPr="0024413B">
              <w:t>2</w:t>
            </w:r>
            <w:r>
              <w:t>1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14296B2A" w14:textId="77777777" w:rsidR="00C24E10" w:rsidRPr="008B1632" w:rsidRDefault="00C24E10" w:rsidP="00C24E10">
            <w:pPr>
              <w:pStyle w:val="Days"/>
            </w:pPr>
            <w:r>
              <w:t>22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400DB0A" w14:textId="77777777" w:rsidR="00C24E10" w:rsidRPr="008B1632" w:rsidRDefault="00C24E10" w:rsidP="00C24E10">
            <w:pPr>
              <w:pStyle w:val="Days"/>
            </w:pPr>
            <w:r w:rsidRPr="00E300C3">
              <w:t>28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7FDFCB9F" w14:textId="77777777" w:rsidR="00C24E10" w:rsidRPr="008B1632" w:rsidRDefault="00C24E10" w:rsidP="00C24E10">
            <w:pPr>
              <w:pStyle w:val="Days"/>
            </w:pPr>
            <w:r w:rsidRPr="00E300C3">
              <w:t>29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7938D6B" w14:textId="77777777" w:rsidR="00C24E10" w:rsidRPr="008B1632" w:rsidRDefault="00C24E10" w:rsidP="00C24E10">
            <w:pPr>
              <w:pStyle w:val="Days"/>
            </w:pPr>
            <w:r w:rsidRPr="00E300C3">
              <w:t>30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2A5290D" w14:textId="77777777" w:rsidR="00C24E10" w:rsidRPr="008B1632" w:rsidRDefault="00C24E10" w:rsidP="00C24E10">
            <w:pPr>
              <w:pStyle w:val="Days"/>
            </w:pPr>
            <w:r w:rsidRPr="00E300C3">
              <w:t>26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5248FC6" w14:textId="77777777" w:rsidR="00C24E10" w:rsidRPr="008B1632" w:rsidRDefault="00C24E10" w:rsidP="00C24E10">
            <w:pPr>
              <w:pStyle w:val="Days"/>
            </w:pPr>
            <w:r w:rsidRPr="00E300C3">
              <w:t>27</w:t>
            </w:r>
          </w:p>
        </w:tc>
      </w:tr>
      <w:tr w:rsidR="00C24E10" w14:paraId="2DBF0465" w14:textId="77777777" w:rsidTr="00C24E10">
        <w:trPr>
          <w:gridAfter w:val="1"/>
          <w:wAfter w:w="8" w:type="dxa"/>
          <w:trHeight w:val="49"/>
        </w:trPr>
        <w:tc>
          <w:tcPr>
            <w:tcW w:w="548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B1ED141" w14:textId="77777777" w:rsidR="00C24E10" w:rsidRPr="008B1632" w:rsidRDefault="00C24E10" w:rsidP="00C24E10">
            <w:pPr>
              <w:pStyle w:val="Days"/>
            </w:pPr>
            <w:r w:rsidRPr="00E300C3">
              <w:t>26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84E6043" w14:textId="77777777" w:rsidR="00C24E10" w:rsidRPr="008B1632" w:rsidRDefault="00C24E10" w:rsidP="00C24E10">
            <w:pPr>
              <w:pStyle w:val="Days"/>
            </w:pPr>
            <w:r w:rsidRPr="00E300C3">
              <w:t>27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1CFC647" w14:textId="77777777" w:rsidR="00C24E10" w:rsidRPr="008B1632" w:rsidRDefault="00C24E10" w:rsidP="00C24E10">
            <w:pPr>
              <w:pStyle w:val="Days"/>
            </w:pPr>
            <w:r w:rsidRPr="00E300C3">
              <w:t>28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AF666C4" w14:textId="77777777" w:rsidR="00C24E10" w:rsidRPr="008B1632" w:rsidRDefault="00C24E10" w:rsidP="00C24E10">
            <w:pPr>
              <w:pStyle w:val="Days"/>
            </w:pPr>
            <w:r w:rsidRPr="00E300C3">
              <w:t>29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9D11FEE" w14:textId="77777777" w:rsidR="00C24E10" w:rsidRPr="008B1632" w:rsidRDefault="00C24E10" w:rsidP="00C24E10">
            <w:pPr>
              <w:pStyle w:val="Days"/>
            </w:pPr>
            <w:r w:rsidRPr="00E300C3">
              <w:t>30</w:t>
            </w:r>
          </w:p>
        </w:tc>
        <w:tc>
          <w:tcPr>
            <w:tcW w:w="551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56C2C62D" w14:textId="77777777" w:rsidR="00C24E10" w:rsidRPr="008B1632" w:rsidRDefault="00C24E10" w:rsidP="00C24E10">
            <w:pPr>
              <w:pStyle w:val="Days"/>
            </w:pPr>
            <w:r w:rsidRPr="00E300C3">
              <w:t>28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09398897" w14:textId="77777777" w:rsidR="00C24E10" w:rsidRPr="008B1632" w:rsidRDefault="00C24E10" w:rsidP="00C24E10">
            <w:pPr>
              <w:pStyle w:val="Days"/>
            </w:pPr>
            <w:r w:rsidRPr="00E300C3">
              <w:t>29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7F39ACF8" w14:textId="77777777" w:rsidR="00C24E10" w:rsidRPr="008B1632" w:rsidRDefault="00C24E10" w:rsidP="00C24E10">
            <w:pPr>
              <w:pStyle w:val="Days"/>
            </w:pPr>
            <w:r w:rsidRPr="00E300C3">
              <w:t>30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62AD9510" w14:textId="77777777" w:rsidR="00C24E10" w:rsidRPr="008B1632" w:rsidRDefault="00C24E10" w:rsidP="00C24E10">
            <w:pPr>
              <w:pStyle w:val="Days"/>
            </w:pPr>
            <w:r w:rsidRPr="00E300C3">
              <w:t>26</w:t>
            </w:r>
          </w:p>
        </w:tc>
        <w:tc>
          <w:tcPr>
            <w:tcW w:w="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3E5F7" w:themeFill="accent1" w:themeFillTint="66"/>
          </w:tcPr>
          <w:p w14:paraId="383C611A" w14:textId="77777777" w:rsidR="00C24E10" w:rsidRPr="008B1632" w:rsidRDefault="00C24E10" w:rsidP="00C24E10">
            <w:pPr>
              <w:pStyle w:val="Days"/>
            </w:pPr>
            <w:r w:rsidRPr="00E300C3">
              <w:t>27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7F65F78F" w14:textId="77777777" w:rsidR="00C24E10" w:rsidRPr="008B1632" w:rsidRDefault="00C24E10" w:rsidP="00C24E10">
            <w:pPr>
              <w:pStyle w:val="Days"/>
            </w:pPr>
            <w:r w:rsidRPr="007A3D11">
              <w:t>28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E099" w:themeFill="accent6" w:themeFillTint="66"/>
          </w:tcPr>
          <w:p w14:paraId="05D73658" w14:textId="77777777" w:rsidR="00C24E10" w:rsidRPr="008B1632" w:rsidRDefault="00C24E10" w:rsidP="00C24E10">
            <w:pPr>
              <w:pStyle w:val="Days"/>
            </w:pPr>
            <w:r w:rsidRPr="007A3D11">
              <w:t>29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E099" w:themeFill="accent6" w:themeFillTint="66"/>
          </w:tcPr>
          <w:p w14:paraId="2C4C7828" w14:textId="77777777" w:rsidR="00C24E10" w:rsidRPr="008B1632" w:rsidRDefault="00C24E10" w:rsidP="00C24E10">
            <w:pPr>
              <w:pStyle w:val="Days"/>
            </w:pPr>
            <w:r w:rsidRPr="007A3D11">
              <w:t>30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E099" w:themeFill="accent6" w:themeFillTint="66"/>
          </w:tcPr>
          <w:p w14:paraId="0CAA5420" w14:textId="77777777" w:rsidR="00C24E10" w:rsidRPr="008B1632" w:rsidRDefault="00C24E10" w:rsidP="00C24E10">
            <w:pPr>
              <w:pStyle w:val="Days"/>
            </w:pPr>
            <w:r>
              <w:t>31</w:t>
            </w:r>
          </w:p>
        </w:tc>
        <w:tc>
          <w:tcPr>
            <w:tcW w:w="6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6A0EF0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50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68CBF9AE" w14:textId="77777777" w:rsidR="00C24E10" w:rsidRPr="008B1632" w:rsidRDefault="00C24E10" w:rsidP="00C24E10">
            <w:pPr>
              <w:pStyle w:val="Days"/>
            </w:pPr>
            <w:r w:rsidRPr="00E300C3">
              <w:t>2</w:t>
            </w:r>
            <w:r>
              <w:t>5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74368903" w14:textId="77777777" w:rsidR="00C24E10" w:rsidRPr="008B1632" w:rsidRDefault="00C24E10" w:rsidP="00C24E10">
            <w:pPr>
              <w:pStyle w:val="Days"/>
            </w:pPr>
            <w:r w:rsidRPr="00E300C3">
              <w:t>2</w:t>
            </w:r>
            <w:r>
              <w:t>6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6B331B25" w14:textId="77777777" w:rsidR="00C24E10" w:rsidRPr="008B1632" w:rsidRDefault="00C24E10" w:rsidP="00C24E10">
            <w:pPr>
              <w:pStyle w:val="Days"/>
            </w:pPr>
            <w:r w:rsidRPr="00E300C3">
              <w:t>2</w:t>
            </w:r>
            <w:r>
              <w:t>7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22A5393A" w14:textId="77777777" w:rsidR="00C24E10" w:rsidRPr="008B1632" w:rsidRDefault="00C24E10" w:rsidP="00C24E10">
            <w:pPr>
              <w:pStyle w:val="Days"/>
            </w:pPr>
            <w:r>
              <w:t>28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C6EFAE" w:themeFill="accent2" w:themeFillTint="66"/>
          </w:tcPr>
          <w:p w14:paraId="3791375E" w14:textId="77777777" w:rsidR="00C24E10" w:rsidRPr="008B1632" w:rsidRDefault="00C24E10" w:rsidP="00C24E10">
            <w:pPr>
              <w:pStyle w:val="Days"/>
            </w:pPr>
            <w:r w:rsidRPr="00E300C3">
              <w:t>2</w:t>
            </w:r>
            <w:r>
              <w:t>9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905EE0F" w14:textId="77777777" w:rsidR="00C24E10" w:rsidRPr="008B1632" w:rsidRDefault="00C24E10" w:rsidP="00C24E10">
            <w:pPr>
              <w:pStyle w:val="Days"/>
            </w:pPr>
            <w:r>
              <w:t>30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38A9847" w14:textId="77777777" w:rsidR="00C24E10" w:rsidRPr="008B1632" w:rsidRDefault="00C24E10" w:rsidP="00C24E10">
            <w:pPr>
              <w:pStyle w:val="Days"/>
            </w:pPr>
            <w:r>
              <w:t>31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700CC0A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4A052DB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5977060" w14:textId="77777777" w:rsidR="00C24E10" w:rsidRPr="008B1632" w:rsidRDefault="00C24E10" w:rsidP="00C24E10">
            <w:pPr>
              <w:pStyle w:val="Days"/>
            </w:pPr>
          </w:p>
        </w:tc>
      </w:tr>
      <w:tr w:rsidR="00C24E10" w14:paraId="530187E8" w14:textId="77777777" w:rsidTr="00C24E10">
        <w:trPr>
          <w:gridAfter w:val="1"/>
          <w:wAfter w:w="8" w:type="dxa"/>
          <w:trHeight w:val="49"/>
        </w:trPr>
        <w:tc>
          <w:tcPr>
            <w:tcW w:w="548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1418514A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03F33903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24DED340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135B09B5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269014DC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51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007D06EE" w14:textId="77777777" w:rsidR="00C24E10" w:rsidRPr="008B1632" w:rsidRDefault="00C24E10" w:rsidP="00C24E10">
            <w:pPr>
              <w:pStyle w:val="Days"/>
            </w:pPr>
            <w:r>
              <w:t>30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577F851E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5222B3A1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185203BA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1D65C10D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63ABD854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5296E8BA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026B1C16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62213CC6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6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30256E65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50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2708E9D7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1BFFAC15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3A796657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5E57E0BC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6C5570EC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4DA0BC4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C02259C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5969AF7B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467DEB68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8" w:space="0" w:color="D9D9D9" w:themeColor="background1" w:themeShade="D9"/>
              <w:right w:val="single" w:sz="4" w:space="0" w:color="D9D9D9" w:themeColor="background1" w:themeShade="D9"/>
            </w:tcBorders>
          </w:tcPr>
          <w:p w14:paraId="67BCD9EF" w14:textId="77777777" w:rsidR="00C24E10" w:rsidRPr="008B1632" w:rsidRDefault="00C24E10" w:rsidP="00C24E10">
            <w:pPr>
              <w:pStyle w:val="Days"/>
            </w:pPr>
          </w:p>
        </w:tc>
      </w:tr>
      <w:tr w:rsidR="00C24E10" w14:paraId="303B810B" w14:textId="77777777" w:rsidTr="00C24E10">
        <w:trPr>
          <w:trHeight w:val="51"/>
        </w:trPr>
        <w:tc>
          <w:tcPr>
            <w:tcW w:w="2741" w:type="dxa"/>
            <w:gridSpan w:val="5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C7A033" w14:textId="77777777" w:rsidR="00C24E10" w:rsidRPr="00C24E10" w:rsidRDefault="00C24E10" w:rsidP="00C24E10">
            <w:pPr>
              <w:pStyle w:val="Dates"/>
              <w:jc w:val="left"/>
              <w:rPr>
                <w:rFonts w:ascii="Trebuchet MS" w:hAnsi="Trebuchet MS"/>
                <w:color w:val="000000" w:themeColor="text1"/>
                <w:sz w:val="22"/>
                <w:szCs w:val="22"/>
              </w:rPr>
            </w:pPr>
            <w:r>
              <w:rPr>
                <w:rFonts w:ascii="Trebuchet MS" w:hAnsi="Trebuchet MS"/>
                <w:color w:val="000000" w:themeColor="text1"/>
                <w:sz w:val="22"/>
                <w:szCs w:val="22"/>
              </w:rPr>
              <w:t xml:space="preserve"> </w:t>
            </w:r>
            <w:r w:rsidRPr="00C24E10">
              <w:rPr>
                <w:rFonts w:ascii="Trebuchet MS" w:hAnsi="Trebuchet MS"/>
                <w:color w:val="000000" w:themeColor="text1"/>
                <w:sz w:val="22"/>
                <w:szCs w:val="22"/>
              </w:rPr>
              <w:t>JANUARY</w:t>
            </w:r>
          </w:p>
        </w:tc>
        <w:tc>
          <w:tcPr>
            <w:tcW w:w="2832" w:type="dxa"/>
            <w:gridSpan w:val="5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59CB54" w14:textId="77777777" w:rsidR="00C24E10" w:rsidRPr="00C24E10" w:rsidRDefault="00C24E10" w:rsidP="00C24E10">
            <w:pPr>
              <w:pStyle w:val="Dates"/>
              <w:jc w:val="left"/>
              <w:rPr>
                <w:rFonts w:ascii="Trebuchet MS" w:hAnsi="Trebuchet MS"/>
                <w:color w:val="000000" w:themeColor="text1"/>
                <w:sz w:val="22"/>
                <w:szCs w:val="22"/>
              </w:rPr>
            </w:pPr>
            <w:r>
              <w:rPr>
                <w:rFonts w:ascii="Trebuchet MS" w:hAnsi="Trebuchet MS"/>
                <w:color w:val="000000" w:themeColor="text1"/>
                <w:sz w:val="22"/>
                <w:szCs w:val="22"/>
              </w:rPr>
              <w:t xml:space="preserve"> </w:t>
            </w:r>
            <w:r w:rsidRPr="00C24E10">
              <w:rPr>
                <w:rFonts w:ascii="Trebuchet MS" w:hAnsi="Trebuchet MS"/>
                <w:color w:val="000000" w:themeColor="text1"/>
                <w:sz w:val="22"/>
                <w:szCs w:val="22"/>
              </w:rPr>
              <w:t>FEBRUARY</w:t>
            </w:r>
          </w:p>
        </w:tc>
        <w:tc>
          <w:tcPr>
            <w:tcW w:w="2820" w:type="dxa"/>
            <w:gridSpan w:val="5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DA004D" w14:textId="77777777" w:rsidR="00C24E10" w:rsidRPr="00C24E10" w:rsidRDefault="00C24E10" w:rsidP="00C24E10">
            <w:pPr>
              <w:pStyle w:val="Dates"/>
              <w:jc w:val="left"/>
              <w:rPr>
                <w:rFonts w:ascii="Trebuchet MS" w:hAnsi="Trebuchet MS"/>
                <w:color w:val="000000" w:themeColor="text1"/>
                <w:sz w:val="22"/>
                <w:szCs w:val="22"/>
              </w:rPr>
            </w:pPr>
            <w:r>
              <w:rPr>
                <w:rFonts w:ascii="Trebuchet MS" w:hAnsi="Trebuchet MS"/>
                <w:color w:val="000000" w:themeColor="text1"/>
                <w:sz w:val="22"/>
                <w:szCs w:val="22"/>
              </w:rPr>
              <w:t xml:space="preserve"> </w:t>
            </w:r>
            <w:r w:rsidRPr="00C24E10">
              <w:rPr>
                <w:rFonts w:ascii="Trebuchet MS" w:hAnsi="Trebuchet MS"/>
                <w:color w:val="000000" w:themeColor="text1"/>
                <w:sz w:val="22"/>
                <w:szCs w:val="22"/>
              </w:rPr>
              <w:t>MARCH</w:t>
            </w:r>
          </w:p>
        </w:tc>
        <w:tc>
          <w:tcPr>
            <w:tcW w:w="2745" w:type="dxa"/>
            <w:gridSpan w:val="5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4A58F3" w14:textId="77777777" w:rsidR="00C24E10" w:rsidRPr="00C24E10" w:rsidRDefault="00C24E10" w:rsidP="00C24E10">
            <w:pPr>
              <w:pStyle w:val="Dates"/>
              <w:jc w:val="left"/>
              <w:rPr>
                <w:rFonts w:ascii="Trebuchet MS" w:hAnsi="Trebuchet MS"/>
                <w:color w:val="000000" w:themeColor="text1"/>
                <w:sz w:val="22"/>
                <w:szCs w:val="22"/>
              </w:rPr>
            </w:pPr>
            <w:r>
              <w:rPr>
                <w:rFonts w:ascii="Trebuchet MS" w:hAnsi="Trebuchet MS"/>
                <w:color w:val="000000" w:themeColor="text1"/>
                <w:sz w:val="22"/>
                <w:szCs w:val="22"/>
              </w:rPr>
              <w:t xml:space="preserve"> </w:t>
            </w:r>
            <w:r w:rsidRPr="00C24E10">
              <w:rPr>
                <w:rFonts w:ascii="Trebuchet MS" w:hAnsi="Trebuchet MS"/>
                <w:color w:val="000000" w:themeColor="text1"/>
                <w:sz w:val="22"/>
                <w:szCs w:val="22"/>
              </w:rPr>
              <w:t>APRIL</w:t>
            </w:r>
          </w:p>
        </w:tc>
        <w:tc>
          <w:tcPr>
            <w:tcW w:w="2749" w:type="dxa"/>
            <w:gridSpan w:val="6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4326FD" w14:textId="77777777" w:rsidR="00C24E10" w:rsidRPr="00C24E10" w:rsidRDefault="00C24E10" w:rsidP="00C24E10">
            <w:pPr>
              <w:pStyle w:val="Dates"/>
              <w:jc w:val="left"/>
              <w:rPr>
                <w:rFonts w:ascii="Trebuchet MS" w:hAnsi="Trebuchet MS"/>
                <w:color w:val="000000" w:themeColor="text1"/>
                <w:sz w:val="22"/>
                <w:szCs w:val="22"/>
              </w:rPr>
            </w:pPr>
            <w:r>
              <w:rPr>
                <w:rFonts w:ascii="Trebuchet MS" w:hAnsi="Trebuchet MS"/>
                <w:color w:val="000000" w:themeColor="text1"/>
                <w:sz w:val="22"/>
                <w:szCs w:val="22"/>
              </w:rPr>
              <w:t xml:space="preserve"> </w:t>
            </w:r>
            <w:r w:rsidRPr="00C24E10">
              <w:rPr>
                <w:rFonts w:ascii="Trebuchet MS" w:hAnsi="Trebuchet MS"/>
                <w:color w:val="000000" w:themeColor="text1"/>
                <w:sz w:val="22"/>
                <w:szCs w:val="22"/>
              </w:rPr>
              <w:t>MAY</w:t>
            </w:r>
          </w:p>
        </w:tc>
      </w:tr>
      <w:tr w:rsidR="00C24E10" w14:paraId="109E8B95" w14:textId="77777777" w:rsidTr="00C24E10">
        <w:trPr>
          <w:gridAfter w:val="1"/>
          <w:wAfter w:w="8" w:type="dxa"/>
          <w:trHeight w:val="51"/>
        </w:trPr>
        <w:tc>
          <w:tcPr>
            <w:tcW w:w="548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D24142" w14:textId="77777777" w:rsidR="00C24E10" w:rsidRPr="008B1632" w:rsidRDefault="00C24E10" w:rsidP="00C24E10">
            <w:pPr>
              <w:pStyle w:val="Dates"/>
            </w:pPr>
            <w:r>
              <w:t>M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1E7F02" w14:textId="77777777" w:rsidR="00C24E10" w:rsidRPr="008B1632" w:rsidRDefault="00C24E10" w:rsidP="00C24E10">
            <w:pPr>
              <w:pStyle w:val="Dates"/>
            </w:pPr>
            <w:r>
              <w:t>T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FB3723" w14:textId="77777777" w:rsidR="00C24E10" w:rsidRPr="008B1632" w:rsidRDefault="00C24E10" w:rsidP="00C24E10">
            <w:pPr>
              <w:pStyle w:val="Dates"/>
            </w:pPr>
            <w:r>
              <w:t>W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7EF129" w14:textId="77777777" w:rsidR="00C24E10" w:rsidRPr="008B1632" w:rsidRDefault="00C24E10" w:rsidP="00C24E10">
            <w:pPr>
              <w:pStyle w:val="Dates"/>
            </w:pPr>
            <w:r>
              <w:t>T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F69B9F" w14:textId="77777777" w:rsidR="00C24E10" w:rsidRPr="008B1632" w:rsidRDefault="00C24E10" w:rsidP="00C24E10">
            <w:pPr>
              <w:pStyle w:val="Dates"/>
            </w:pPr>
            <w:r>
              <w:t>F</w:t>
            </w:r>
          </w:p>
        </w:tc>
        <w:tc>
          <w:tcPr>
            <w:tcW w:w="551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BCE18D" w14:textId="77777777" w:rsidR="00C24E10" w:rsidRPr="008B1632" w:rsidRDefault="00C24E10" w:rsidP="00C24E10">
            <w:pPr>
              <w:pStyle w:val="Dates"/>
            </w:pPr>
            <w:r>
              <w:t>M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25C04E" w14:textId="77777777" w:rsidR="00C24E10" w:rsidRPr="008B1632" w:rsidRDefault="00C24E10" w:rsidP="00C24E10">
            <w:pPr>
              <w:pStyle w:val="Dates"/>
            </w:pPr>
            <w:r>
              <w:t>T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4F5843" w14:textId="77777777" w:rsidR="00C24E10" w:rsidRPr="008B1632" w:rsidRDefault="00C24E10" w:rsidP="00C24E10">
            <w:pPr>
              <w:pStyle w:val="Dates"/>
            </w:pPr>
            <w:r>
              <w:t>W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F9D9C8" w14:textId="77777777" w:rsidR="00C24E10" w:rsidRPr="008B1632" w:rsidRDefault="00C24E10" w:rsidP="00C24E10">
            <w:pPr>
              <w:pStyle w:val="Dates"/>
            </w:pPr>
            <w:r>
              <w:t>T</w:t>
            </w:r>
          </w:p>
        </w:tc>
        <w:tc>
          <w:tcPr>
            <w:tcW w:w="634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24A686" w14:textId="77777777" w:rsidR="00C24E10" w:rsidRPr="008B1632" w:rsidRDefault="00C24E10" w:rsidP="00C24E10">
            <w:pPr>
              <w:pStyle w:val="Dates"/>
            </w:pPr>
            <w:r>
              <w:t>F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15267E" w14:textId="77777777" w:rsidR="00C24E10" w:rsidRPr="008B1632" w:rsidRDefault="00C24E10" w:rsidP="00C24E10">
            <w:pPr>
              <w:pStyle w:val="Dates"/>
            </w:pPr>
            <w:r>
              <w:t>M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727203" w14:textId="77777777" w:rsidR="00C24E10" w:rsidRPr="008B1632" w:rsidRDefault="00C24E10" w:rsidP="00C24E10">
            <w:pPr>
              <w:pStyle w:val="Dates"/>
            </w:pPr>
            <w:r>
              <w:t>T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8CA673" w14:textId="77777777" w:rsidR="00C24E10" w:rsidRPr="008B1632" w:rsidRDefault="00C24E10" w:rsidP="00C24E10">
            <w:pPr>
              <w:pStyle w:val="Dates"/>
            </w:pPr>
            <w:r>
              <w:t>W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DA4439" w14:textId="77777777" w:rsidR="00C24E10" w:rsidRPr="008B1632" w:rsidRDefault="00C24E10" w:rsidP="00C24E10">
            <w:pPr>
              <w:pStyle w:val="Dates"/>
            </w:pPr>
            <w:r>
              <w:t>T</w:t>
            </w:r>
          </w:p>
        </w:tc>
        <w:tc>
          <w:tcPr>
            <w:tcW w:w="627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780C41" w14:textId="77777777" w:rsidR="00C24E10" w:rsidRPr="008B1632" w:rsidRDefault="00C24E10" w:rsidP="00C24E10">
            <w:pPr>
              <w:pStyle w:val="Dates"/>
            </w:pPr>
            <w:r>
              <w:t>F</w:t>
            </w:r>
          </w:p>
        </w:tc>
        <w:tc>
          <w:tcPr>
            <w:tcW w:w="55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7B19BE" w14:textId="77777777" w:rsidR="00C24E10" w:rsidRPr="008B1632" w:rsidRDefault="00C24E10" w:rsidP="00C24E10">
            <w:pPr>
              <w:pStyle w:val="Dates"/>
            </w:pPr>
            <w:r>
              <w:t>M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9758BA" w14:textId="77777777" w:rsidR="00C24E10" w:rsidRPr="008B1632" w:rsidRDefault="00C24E10" w:rsidP="00C24E10">
            <w:pPr>
              <w:pStyle w:val="Dates"/>
            </w:pPr>
            <w:r>
              <w:t>T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33B514" w14:textId="77777777" w:rsidR="00C24E10" w:rsidRPr="008B1632" w:rsidRDefault="00C24E10" w:rsidP="00C24E10">
            <w:pPr>
              <w:pStyle w:val="Dates"/>
            </w:pPr>
            <w:r>
              <w:t>W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B6B47C" w14:textId="77777777" w:rsidR="00C24E10" w:rsidRPr="008B1632" w:rsidRDefault="00C24E10" w:rsidP="00C24E10">
            <w:pPr>
              <w:pStyle w:val="Dates"/>
            </w:pPr>
            <w:r>
              <w:t>T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36A208" w14:textId="77777777" w:rsidR="00C24E10" w:rsidRPr="008B1632" w:rsidRDefault="00C24E10" w:rsidP="00C24E10">
            <w:pPr>
              <w:pStyle w:val="Dates"/>
            </w:pPr>
            <w:r>
              <w:t>F</w:t>
            </w:r>
          </w:p>
        </w:tc>
        <w:tc>
          <w:tcPr>
            <w:tcW w:w="549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F2F474" w14:textId="77777777" w:rsidR="00C24E10" w:rsidRPr="008B1632" w:rsidRDefault="00C24E10" w:rsidP="00C24E10">
            <w:pPr>
              <w:pStyle w:val="Dates"/>
            </w:pPr>
            <w:r>
              <w:t>M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990764" w14:textId="77777777" w:rsidR="00C24E10" w:rsidRPr="008B1632" w:rsidRDefault="00C24E10" w:rsidP="00C24E10">
            <w:pPr>
              <w:pStyle w:val="Dates"/>
            </w:pPr>
            <w:r>
              <w:t>T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BD6DD4" w14:textId="77777777" w:rsidR="00C24E10" w:rsidRPr="008B1632" w:rsidRDefault="00C24E10" w:rsidP="00C24E10">
            <w:pPr>
              <w:pStyle w:val="Dates"/>
            </w:pPr>
            <w:r>
              <w:t>W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2B4A70" w14:textId="77777777" w:rsidR="00C24E10" w:rsidRPr="008B1632" w:rsidRDefault="00C24E10" w:rsidP="00C24E10">
            <w:pPr>
              <w:pStyle w:val="Dates"/>
            </w:pPr>
            <w:r>
              <w:t>T</w:t>
            </w:r>
          </w:p>
        </w:tc>
        <w:tc>
          <w:tcPr>
            <w:tcW w:w="548" w:type="dxa"/>
            <w:tcBorders>
              <w:top w:val="single" w:sz="18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D37E3C" w14:textId="77777777" w:rsidR="00C24E10" w:rsidRPr="008B1632" w:rsidRDefault="00C24E10" w:rsidP="00C24E10">
            <w:pPr>
              <w:pStyle w:val="Dates"/>
            </w:pPr>
            <w:r>
              <w:t>F</w:t>
            </w:r>
          </w:p>
        </w:tc>
      </w:tr>
      <w:tr w:rsidR="00C24E10" w14:paraId="766921EC" w14:textId="77777777" w:rsidTr="00C24E10">
        <w:trPr>
          <w:gridAfter w:val="1"/>
          <w:wAfter w:w="8" w:type="dxa"/>
          <w:trHeight w:val="45"/>
        </w:trPr>
        <w:tc>
          <w:tcPr>
            <w:tcW w:w="548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5D870E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12F934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AEF26EC" w14:textId="77777777" w:rsidR="00C24E10" w:rsidRPr="008B1632" w:rsidRDefault="00C24E10" w:rsidP="00C24E10">
            <w:pPr>
              <w:pStyle w:val="Days"/>
            </w:pPr>
            <w:r w:rsidRPr="00722463">
              <w:t>1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3B4D5EC" w14:textId="77777777" w:rsidR="00C24E10" w:rsidRPr="008B1632" w:rsidRDefault="00C24E10" w:rsidP="00C24E10">
            <w:pPr>
              <w:pStyle w:val="Days"/>
            </w:pPr>
            <w:r w:rsidRPr="00722463">
              <w:t>2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7F7C54" w14:textId="77777777" w:rsidR="00C24E10" w:rsidRPr="008B1632" w:rsidRDefault="00C24E10" w:rsidP="00C24E10">
            <w:pPr>
              <w:pStyle w:val="Days"/>
            </w:pPr>
            <w:r w:rsidRPr="00722463">
              <w:t>3</w:t>
            </w:r>
          </w:p>
        </w:tc>
        <w:tc>
          <w:tcPr>
            <w:tcW w:w="551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D161D5" w14:textId="77777777" w:rsidR="00C24E10" w:rsidRPr="008B1632" w:rsidRDefault="00C24E10" w:rsidP="00C24E10">
            <w:pPr>
              <w:pStyle w:val="Days"/>
            </w:pPr>
            <w:r w:rsidRPr="009E2F71">
              <w:t>3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A2EE82" w14:textId="77777777" w:rsidR="00C24E10" w:rsidRPr="008B1632" w:rsidRDefault="00C24E10" w:rsidP="00C24E10">
            <w:pPr>
              <w:pStyle w:val="Days"/>
            </w:pPr>
            <w:r w:rsidRPr="009E2F71">
              <w:t>4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A4F207" w14:textId="77777777" w:rsidR="00C24E10" w:rsidRPr="008B1632" w:rsidRDefault="00C24E10" w:rsidP="00C24E10">
            <w:pPr>
              <w:pStyle w:val="Days"/>
            </w:pPr>
            <w:r w:rsidRPr="009E2F71">
              <w:t>5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E5D9AC" w14:textId="77777777" w:rsidR="00C24E10" w:rsidRPr="008B1632" w:rsidRDefault="00C24E10" w:rsidP="00C24E10">
            <w:pPr>
              <w:pStyle w:val="Days"/>
            </w:pPr>
            <w:r w:rsidRPr="009E2F71">
              <w:t>6</w:t>
            </w:r>
          </w:p>
        </w:tc>
        <w:tc>
          <w:tcPr>
            <w:tcW w:w="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DC813C" w14:textId="77777777" w:rsidR="00C24E10" w:rsidRPr="008B1632" w:rsidRDefault="00C24E10" w:rsidP="00C24E10">
            <w:pPr>
              <w:pStyle w:val="Days"/>
            </w:pPr>
            <w:r w:rsidRPr="009E2F71">
              <w:t>7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56CE44" w14:textId="77777777" w:rsidR="00C24E10" w:rsidRPr="008B1632" w:rsidRDefault="00C24E10" w:rsidP="00C24E10">
            <w:pPr>
              <w:pStyle w:val="Days"/>
            </w:pPr>
            <w:r w:rsidRPr="009E2F71">
              <w:t>3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33B6BB" w14:textId="77777777" w:rsidR="00C24E10" w:rsidRPr="008B1632" w:rsidRDefault="00C24E10" w:rsidP="00C24E10">
            <w:pPr>
              <w:pStyle w:val="Days"/>
            </w:pPr>
            <w:r w:rsidRPr="009E2F71">
              <w:t>4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F60E55" w14:textId="77777777" w:rsidR="00C24E10" w:rsidRPr="008B1632" w:rsidRDefault="00C24E10" w:rsidP="00C24E10">
            <w:pPr>
              <w:pStyle w:val="Days"/>
            </w:pPr>
            <w:r w:rsidRPr="009E2F71">
              <w:t>5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90AA04" w14:textId="77777777" w:rsidR="00C24E10" w:rsidRPr="008B1632" w:rsidRDefault="00C24E10" w:rsidP="00C24E10">
            <w:pPr>
              <w:pStyle w:val="Days"/>
            </w:pPr>
            <w:r w:rsidRPr="009E2F71">
              <w:t>6</w:t>
            </w:r>
          </w:p>
        </w:tc>
        <w:tc>
          <w:tcPr>
            <w:tcW w:w="6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D7652C" w14:textId="77777777" w:rsidR="00C24E10" w:rsidRPr="008B1632" w:rsidRDefault="00C24E10" w:rsidP="00C24E10">
            <w:pPr>
              <w:pStyle w:val="Days"/>
            </w:pPr>
            <w:r w:rsidRPr="009E2F71">
              <w:t>7</w:t>
            </w:r>
          </w:p>
        </w:tc>
        <w:tc>
          <w:tcPr>
            <w:tcW w:w="550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511D48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DD13E5" w14:textId="77777777" w:rsidR="00C24E10" w:rsidRPr="008B1632" w:rsidRDefault="00C24E10" w:rsidP="00C24E10">
            <w:pPr>
              <w:pStyle w:val="Days"/>
            </w:pPr>
            <w:r w:rsidRPr="009C685C">
              <w:t>1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510FA3" w14:textId="77777777" w:rsidR="00C24E10" w:rsidRPr="008B1632" w:rsidRDefault="00C24E10" w:rsidP="00C24E10">
            <w:pPr>
              <w:pStyle w:val="Days"/>
            </w:pPr>
            <w:r w:rsidRPr="009C685C">
              <w:t>2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D192B7" w14:textId="77777777" w:rsidR="00C24E10" w:rsidRPr="008B1632" w:rsidRDefault="00C24E10" w:rsidP="00C24E10">
            <w:pPr>
              <w:pStyle w:val="Days"/>
            </w:pPr>
            <w:r w:rsidRPr="009C685C">
              <w:t>3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F660A8" w14:textId="77777777" w:rsidR="00C24E10" w:rsidRPr="008B1632" w:rsidRDefault="00C24E10" w:rsidP="00C24E10">
            <w:pPr>
              <w:pStyle w:val="Days"/>
            </w:pPr>
            <w:r w:rsidRPr="009C685C">
              <w:t>4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E6CF45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AA536B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4F2968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42F44616" w14:textId="77777777" w:rsidR="00C24E10" w:rsidRPr="008B1632" w:rsidRDefault="00C24E10" w:rsidP="00C24E10">
            <w:pPr>
              <w:pStyle w:val="Days"/>
            </w:pPr>
            <w:r w:rsidRPr="00C711D2">
              <w:t>1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30318286" w14:textId="77777777" w:rsidR="00C24E10" w:rsidRPr="008B1632" w:rsidRDefault="00C24E10" w:rsidP="00C24E10">
            <w:pPr>
              <w:pStyle w:val="Days"/>
            </w:pPr>
            <w:r w:rsidRPr="00C711D2">
              <w:t>2</w:t>
            </w:r>
          </w:p>
        </w:tc>
      </w:tr>
      <w:tr w:rsidR="00C24E10" w14:paraId="08D268ED" w14:textId="77777777" w:rsidTr="00C24E10">
        <w:trPr>
          <w:gridAfter w:val="1"/>
          <w:wAfter w:w="8" w:type="dxa"/>
          <w:trHeight w:val="45"/>
        </w:trPr>
        <w:tc>
          <w:tcPr>
            <w:tcW w:w="548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47535F" w14:textId="77777777" w:rsidR="00C24E10" w:rsidRPr="008B1632" w:rsidRDefault="00C24E10" w:rsidP="00C24E10">
            <w:pPr>
              <w:pStyle w:val="Days"/>
            </w:pPr>
            <w:r w:rsidRPr="00380AA7">
              <w:t>6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5627EB" w14:textId="77777777" w:rsidR="00C24E10" w:rsidRPr="008B1632" w:rsidRDefault="00C24E10" w:rsidP="00C24E10">
            <w:pPr>
              <w:pStyle w:val="Days"/>
            </w:pPr>
            <w:r w:rsidRPr="00380AA7">
              <w:t>7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465C5B" w14:textId="77777777" w:rsidR="00C24E10" w:rsidRPr="008B1632" w:rsidRDefault="00C24E10" w:rsidP="00C24E10">
            <w:pPr>
              <w:pStyle w:val="Days"/>
            </w:pPr>
            <w:r w:rsidRPr="00380AA7">
              <w:t>8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51DDD0" w14:textId="77777777" w:rsidR="00C24E10" w:rsidRPr="008B1632" w:rsidRDefault="00C24E10" w:rsidP="00C24E10">
            <w:pPr>
              <w:pStyle w:val="Days"/>
            </w:pPr>
            <w:r w:rsidRPr="00380AA7">
              <w:t>9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B7245E" w14:textId="77777777" w:rsidR="00C24E10" w:rsidRPr="008B1632" w:rsidRDefault="00C24E10" w:rsidP="00C24E10">
            <w:pPr>
              <w:pStyle w:val="Days"/>
            </w:pPr>
            <w:r w:rsidRPr="00380AA7">
              <w:t>10</w:t>
            </w:r>
          </w:p>
        </w:tc>
        <w:tc>
          <w:tcPr>
            <w:tcW w:w="551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FAFFA4" w14:textId="77777777" w:rsidR="00C24E10" w:rsidRPr="008B1632" w:rsidRDefault="00C24E10" w:rsidP="00C24E10">
            <w:pPr>
              <w:pStyle w:val="Days"/>
            </w:pPr>
            <w:r w:rsidRPr="00DE10F5">
              <w:t>10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2E1A15" w14:textId="77777777" w:rsidR="00C24E10" w:rsidRPr="008B1632" w:rsidRDefault="00C24E10" w:rsidP="00C24E10">
            <w:pPr>
              <w:pStyle w:val="Days"/>
            </w:pPr>
            <w:r w:rsidRPr="00DE10F5">
              <w:t>11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AB79DB" w14:textId="77777777" w:rsidR="00C24E10" w:rsidRPr="008B1632" w:rsidRDefault="00C24E10" w:rsidP="00C24E10">
            <w:pPr>
              <w:pStyle w:val="Days"/>
            </w:pPr>
            <w:r w:rsidRPr="00DE10F5">
              <w:t>12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6ECBC8" w14:textId="77777777" w:rsidR="00C24E10" w:rsidRPr="008B1632" w:rsidRDefault="00C24E10" w:rsidP="00C24E10">
            <w:pPr>
              <w:pStyle w:val="Days"/>
            </w:pPr>
            <w:r w:rsidRPr="00DE10F5">
              <w:t>13</w:t>
            </w:r>
          </w:p>
        </w:tc>
        <w:tc>
          <w:tcPr>
            <w:tcW w:w="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8C8FD8" w14:textId="77777777" w:rsidR="00C24E10" w:rsidRPr="008B1632" w:rsidRDefault="00C24E10" w:rsidP="00C24E10">
            <w:pPr>
              <w:pStyle w:val="Days"/>
            </w:pPr>
            <w:r w:rsidRPr="00DE10F5">
              <w:t>14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7749A8" w14:textId="77777777" w:rsidR="00C24E10" w:rsidRPr="008B1632" w:rsidRDefault="00C24E10" w:rsidP="00C24E10">
            <w:pPr>
              <w:pStyle w:val="Days"/>
            </w:pPr>
            <w:r w:rsidRPr="00DE10F5">
              <w:t>10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5172FE" w14:textId="77777777" w:rsidR="00C24E10" w:rsidRPr="008B1632" w:rsidRDefault="00C24E10" w:rsidP="00C24E10">
            <w:pPr>
              <w:pStyle w:val="Days"/>
            </w:pPr>
            <w:r w:rsidRPr="00DE10F5">
              <w:t>11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B5669F" w14:textId="77777777" w:rsidR="00C24E10" w:rsidRPr="008B1632" w:rsidRDefault="00C24E10" w:rsidP="00C24E10">
            <w:pPr>
              <w:pStyle w:val="Days"/>
            </w:pPr>
            <w:r w:rsidRPr="00DE10F5">
              <w:t>12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2EAE43" w14:textId="77777777" w:rsidR="00C24E10" w:rsidRPr="008B1632" w:rsidRDefault="00C24E10" w:rsidP="00C24E10">
            <w:pPr>
              <w:pStyle w:val="Days"/>
            </w:pPr>
            <w:r w:rsidRPr="00DE10F5">
              <w:t>13</w:t>
            </w:r>
          </w:p>
        </w:tc>
        <w:tc>
          <w:tcPr>
            <w:tcW w:w="6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E02BA3" w14:textId="77777777" w:rsidR="00C24E10" w:rsidRPr="008B1632" w:rsidRDefault="00C24E10" w:rsidP="00C24E10">
            <w:pPr>
              <w:pStyle w:val="Days"/>
            </w:pPr>
            <w:r w:rsidRPr="00DE10F5">
              <w:t>14</w:t>
            </w:r>
          </w:p>
        </w:tc>
        <w:tc>
          <w:tcPr>
            <w:tcW w:w="550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F6EA40" w14:textId="77777777" w:rsidR="00C24E10" w:rsidRPr="008B1632" w:rsidRDefault="00C24E10" w:rsidP="00C24E10">
            <w:pPr>
              <w:pStyle w:val="Days"/>
            </w:pPr>
            <w:r w:rsidRPr="00B92166">
              <w:t>7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857184" w14:textId="77777777" w:rsidR="00C24E10" w:rsidRPr="008B1632" w:rsidRDefault="00C24E10" w:rsidP="00C24E10">
            <w:pPr>
              <w:pStyle w:val="Days"/>
            </w:pPr>
            <w:r w:rsidRPr="00B92166">
              <w:t>8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60ADBF" w14:textId="77777777" w:rsidR="00C24E10" w:rsidRPr="008B1632" w:rsidRDefault="00C24E10" w:rsidP="00C24E10">
            <w:pPr>
              <w:pStyle w:val="Days"/>
            </w:pPr>
            <w:r w:rsidRPr="00B92166">
              <w:t>9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F6353A" w14:textId="77777777" w:rsidR="00C24E10" w:rsidRPr="008B1632" w:rsidRDefault="00C24E10" w:rsidP="00C24E10">
            <w:pPr>
              <w:pStyle w:val="Days"/>
            </w:pPr>
            <w:r w:rsidRPr="00B92166">
              <w:t>10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64DECB" w14:textId="77777777" w:rsidR="00C24E10" w:rsidRPr="008B1632" w:rsidRDefault="00C24E10" w:rsidP="00C24E10">
            <w:pPr>
              <w:pStyle w:val="Days"/>
            </w:pPr>
            <w:r w:rsidRPr="00B92166">
              <w:t>11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65C3DAB9" w14:textId="77777777" w:rsidR="00C24E10" w:rsidRPr="008B1632" w:rsidRDefault="00C24E10" w:rsidP="00C24E10">
            <w:pPr>
              <w:pStyle w:val="Days"/>
            </w:pPr>
            <w:r w:rsidRPr="00C54C42">
              <w:t>5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25AAE844" w14:textId="77777777" w:rsidR="00C24E10" w:rsidRPr="008B1632" w:rsidRDefault="00C24E10" w:rsidP="00C24E10">
            <w:pPr>
              <w:pStyle w:val="Days"/>
            </w:pPr>
            <w:r w:rsidRPr="00C54C42">
              <w:t>6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289D3240" w14:textId="77777777" w:rsidR="00C24E10" w:rsidRPr="008B1632" w:rsidRDefault="00C24E10" w:rsidP="00C24E10">
            <w:pPr>
              <w:pStyle w:val="Days"/>
            </w:pPr>
            <w:r w:rsidRPr="00C54C42">
              <w:t>7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319D87E9" w14:textId="77777777" w:rsidR="00C24E10" w:rsidRPr="008B1632" w:rsidRDefault="00C24E10" w:rsidP="00C24E10">
            <w:pPr>
              <w:pStyle w:val="Days"/>
            </w:pPr>
            <w:r w:rsidRPr="00C54C42">
              <w:t>8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0373B424" w14:textId="77777777" w:rsidR="00C24E10" w:rsidRPr="008B1632" w:rsidRDefault="00C24E10" w:rsidP="00C24E10">
            <w:pPr>
              <w:pStyle w:val="Days"/>
            </w:pPr>
            <w:r w:rsidRPr="00C54C42">
              <w:t>9</w:t>
            </w:r>
          </w:p>
        </w:tc>
      </w:tr>
      <w:tr w:rsidR="00C24E10" w14:paraId="4B6C9F5D" w14:textId="77777777" w:rsidTr="00C24E10">
        <w:trPr>
          <w:gridAfter w:val="1"/>
          <w:wAfter w:w="8" w:type="dxa"/>
          <w:trHeight w:val="45"/>
        </w:trPr>
        <w:tc>
          <w:tcPr>
            <w:tcW w:w="548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100725" w14:textId="77777777" w:rsidR="00C24E10" w:rsidRPr="008B1632" w:rsidRDefault="00C24E10" w:rsidP="00C24E10">
            <w:pPr>
              <w:pStyle w:val="Days"/>
            </w:pPr>
            <w:r w:rsidRPr="00F67FFB">
              <w:t>13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EECF04" w14:textId="77777777" w:rsidR="00C24E10" w:rsidRPr="008B1632" w:rsidRDefault="00C24E10" w:rsidP="00C24E10">
            <w:pPr>
              <w:pStyle w:val="Days"/>
            </w:pPr>
            <w:r w:rsidRPr="00F67FFB">
              <w:t>14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88853F" w14:textId="77777777" w:rsidR="00C24E10" w:rsidRPr="008B1632" w:rsidRDefault="00C24E10" w:rsidP="00C24E10">
            <w:pPr>
              <w:pStyle w:val="Days"/>
            </w:pPr>
            <w:r w:rsidRPr="00F67FFB">
              <w:t>15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6CB5F3" w14:textId="77777777" w:rsidR="00C24E10" w:rsidRPr="008B1632" w:rsidRDefault="00C24E10" w:rsidP="00C24E10">
            <w:pPr>
              <w:pStyle w:val="Days"/>
            </w:pPr>
            <w:r w:rsidRPr="00F67FFB">
              <w:t>16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8D1E71" w14:textId="77777777" w:rsidR="00C24E10" w:rsidRPr="008B1632" w:rsidRDefault="00C24E10" w:rsidP="00C24E10">
            <w:pPr>
              <w:pStyle w:val="Days"/>
            </w:pPr>
            <w:r w:rsidRPr="00F67FFB">
              <w:t>17</w:t>
            </w:r>
          </w:p>
        </w:tc>
        <w:tc>
          <w:tcPr>
            <w:tcW w:w="551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D5B5DB" w14:textId="77777777" w:rsidR="00C24E10" w:rsidRPr="008B1632" w:rsidRDefault="00C24E10" w:rsidP="00C24E10">
            <w:pPr>
              <w:pStyle w:val="Days"/>
            </w:pPr>
            <w:r w:rsidRPr="007F22FB">
              <w:t>17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AE867A" w14:textId="77777777" w:rsidR="00C24E10" w:rsidRPr="008B1632" w:rsidRDefault="00C24E10" w:rsidP="00C24E10">
            <w:pPr>
              <w:pStyle w:val="Days"/>
            </w:pPr>
            <w:r w:rsidRPr="007F22FB">
              <w:t>18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69A9CC" w14:textId="77777777" w:rsidR="00C24E10" w:rsidRPr="008B1632" w:rsidRDefault="00C24E10" w:rsidP="00C24E10">
            <w:pPr>
              <w:pStyle w:val="Days"/>
            </w:pPr>
            <w:r w:rsidRPr="007F22FB">
              <w:t>19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A3C8C9" w14:textId="77777777" w:rsidR="00C24E10" w:rsidRPr="008B1632" w:rsidRDefault="00C24E10" w:rsidP="00C24E10">
            <w:pPr>
              <w:pStyle w:val="Days"/>
            </w:pPr>
            <w:r w:rsidRPr="007F22FB">
              <w:t>20</w:t>
            </w:r>
          </w:p>
        </w:tc>
        <w:tc>
          <w:tcPr>
            <w:tcW w:w="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5A7A0B" w14:textId="77777777" w:rsidR="00C24E10" w:rsidRPr="008B1632" w:rsidRDefault="00C24E10" w:rsidP="00C24E10">
            <w:pPr>
              <w:pStyle w:val="Days"/>
            </w:pPr>
            <w:r w:rsidRPr="007F22FB">
              <w:t>21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08EC95" w14:textId="77777777" w:rsidR="00C24E10" w:rsidRPr="008B1632" w:rsidRDefault="00C24E10" w:rsidP="00C24E10">
            <w:pPr>
              <w:pStyle w:val="Days"/>
            </w:pPr>
            <w:r w:rsidRPr="007F22FB">
              <w:t>17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69023F" w14:textId="77777777" w:rsidR="00C24E10" w:rsidRPr="008B1632" w:rsidRDefault="00C24E10" w:rsidP="00C24E10">
            <w:pPr>
              <w:pStyle w:val="Days"/>
            </w:pPr>
            <w:r w:rsidRPr="007F22FB">
              <w:t>18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87F6F0" w14:textId="77777777" w:rsidR="00C24E10" w:rsidRPr="008B1632" w:rsidRDefault="00C24E10" w:rsidP="00C24E10">
            <w:pPr>
              <w:pStyle w:val="Days"/>
            </w:pPr>
            <w:r w:rsidRPr="007F22FB">
              <w:t>19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193D0B" w14:textId="77777777" w:rsidR="00C24E10" w:rsidRPr="008B1632" w:rsidRDefault="00C24E10" w:rsidP="00C24E10">
            <w:pPr>
              <w:pStyle w:val="Days"/>
            </w:pPr>
            <w:r w:rsidRPr="007F22FB">
              <w:t>20</w:t>
            </w:r>
          </w:p>
        </w:tc>
        <w:tc>
          <w:tcPr>
            <w:tcW w:w="6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477908" w14:textId="77777777" w:rsidR="00C24E10" w:rsidRPr="008B1632" w:rsidRDefault="00C24E10" w:rsidP="00C24E10">
            <w:pPr>
              <w:pStyle w:val="Days"/>
            </w:pPr>
            <w:r w:rsidRPr="007F22FB">
              <w:t>21</w:t>
            </w:r>
          </w:p>
        </w:tc>
        <w:tc>
          <w:tcPr>
            <w:tcW w:w="550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FAFDED" w14:textId="77777777" w:rsidR="00C24E10" w:rsidRPr="008B1632" w:rsidRDefault="00C24E10" w:rsidP="00C24E10">
            <w:pPr>
              <w:pStyle w:val="Days"/>
            </w:pPr>
            <w:r w:rsidRPr="008E3E27">
              <w:t>14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EC34A7" w14:textId="77777777" w:rsidR="00C24E10" w:rsidRPr="008B1632" w:rsidRDefault="00C24E10" w:rsidP="00C24E10">
            <w:pPr>
              <w:pStyle w:val="Days"/>
            </w:pPr>
            <w:r w:rsidRPr="008E3E27">
              <w:t>15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ACD66A" w14:textId="77777777" w:rsidR="00C24E10" w:rsidRPr="008B1632" w:rsidRDefault="00C24E10" w:rsidP="00C24E10">
            <w:pPr>
              <w:pStyle w:val="Days"/>
            </w:pPr>
            <w:r w:rsidRPr="008E3E27">
              <w:t>16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AA81FE" w14:textId="77777777" w:rsidR="00C24E10" w:rsidRPr="008B1632" w:rsidRDefault="00C24E10" w:rsidP="00C24E10">
            <w:pPr>
              <w:pStyle w:val="Days"/>
            </w:pPr>
            <w:r w:rsidRPr="008E3E27">
              <w:t>17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49ACCF" w14:textId="77777777" w:rsidR="00C24E10" w:rsidRPr="008B1632" w:rsidRDefault="00C24E10" w:rsidP="00C24E10">
            <w:pPr>
              <w:pStyle w:val="Days"/>
            </w:pPr>
            <w:r w:rsidRPr="008E3E27">
              <w:t>18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2777829A" w14:textId="77777777" w:rsidR="00C24E10" w:rsidRPr="008B1632" w:rsidRDefault="00C24E10" w:rsidP="00C24E10">
            <w:pPr>
              <w:pStyle w:val="Days"/>
            </w:pPr>
            <w:r w:rsidRPr="00EB43A9">
              <w:t>12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2EDA1C06" w14:textId="77777777" w:rsidR="00C24E10" w:rsidRPr="008B1632" w:rsidRDefault="00C24E10" w:rsidP="00C24E10">
            <w:pPr>
              <w:pStyle w:val="Days"/>
            </w:pPr>
            <w:r w:rsidRPr="00EB43A9">
              <w:t>13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0071D000" w14:textId="77777777" w:rsidR="00C24E10" w:rsidRPr="008B1632" w:rsidRDefault="00C24E10" w:rsidP="00C24E10">
            <w:pPr>
              <w:pStyle w:val="Days"/>
            </w:pPr>
            <w:r w:rsidRPr="00EB43A9">
              <w:t>14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29453DDC" w14:textId="77777777" w:rsidR="00C24E10" w:rsidRPr="008B1632" w:rsidRDefault="00C24E10" w:rsidP="00C24E10">
            <w:pPr>
              <w:pStyle w:val="Days"/>
            </w:pPr>
            <w:r w:rsidRPr="00EB43A9">
              <w:t>15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6062DAB1" w14:textId="77777777" w:rsidR="00C24E10" w:rsidRPr="008B1632" w:rsidRDefault="00C24E10" w:rsidP="00C24E10">
            <w:pPr>
              <w:pStyle w:val="Days"/>
            </w:pPr>
            <w:r w:rsidRPr="00EB43A9">
              <w:t>16</w:t>
            </w:r>
          </w:p>
        </w:tc>
      </w:tr>
      <w:tr w:rsidR="00C24E10" w14:paraId="5AE8CA9D" w14:textId="77777777" w:rsidTr="00FC252B">
        <w:trPr>
          <w:gridAfter w:val="1"/>
          <w:wAfter w:w="8" w:type="dxa"/>
          <w:trHeight w:val="45"/>
        </w:trPr>
        <w:tc>
          <w:tcPr>
            <w:tcW w:w="548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2A99F7" w14:textId="77777777" w:rsidR="00C24E10" w:rsidRPr="008B1632" w:rsidRDefault="00C24E10" w:rsidP="00C24E10">
            <w:pPr>
              <w:pStyle w:val="Days"/>
            </w:pPr>
            <w:r w:rsidRPr="002F1E45">
              <w:t>20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6150C6" w14:textId="77777777" w:rsidR="00C24E10" w:rsidRPr="008B1632" w:rsidRDefault="00C24E10" w:rsidP="00C24E10">
            <w:pPr>
              <w:pStyle w:val="Days"/>
            </w:pPr>
            <w:r w:rsidRPr="002F1E45">
              <w:t>21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64B70A" w14:textId="77777777" w:rsidR="00C24E10" w:rsidRPr="008B1632" w:rsidRDefault="00C24E10" w:rsidP="00C24E10">
            <w:pPr>
              <w:pStyle w:val="Days"/>
            </w:pPr>
            <w:r w:rsidRPr="002F1E45">
              <w:t>22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CEBEE4" w14:textId="77777777" w:rsidR="00C24E10" w:rsidRPr="008B1632" w:rsidRDefault="00C24E10" w:rsidP="00C24E10">
            <w:pPr>
              <w:pStyle w:val="Days"/>
            </w:pPr>
            <w:r w:rsidRPr="002F1E45">
              <w:t>23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7E1CE0" w14:textId="77777777" w:rsidR="00C24E10" w:rsidRPr="008B1632" w:rsidRDefault="00C24E10" w:rsidP="00C24E10">
            <w:pPr>
              <w:pStyle w:val="Days"/>
            </w:pPr>
            <w:r w:rsidRPr="002F1E45">
              <w:t>24</w:t>
            </w:r>
          </w:p>
        </w:tc>
        <w:tc>
          <w:tcPr>
            <w:tcW w:w="551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26AB4B" w14:textId="77777777" w:rsidR="00C24E10" w:rsidRPr="008B1632" w:rsidRDefault="00C24E10" w:rsidP="00C24E10">
            <w:pPr>
              <w:pStyle w:val="Days"/>
            </w:pPr>
            <w:r w:rsidRPr="009F6180">
              <w:t>24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8647FF" w14:textId="77777777" w:rsidR="00C24E10" w:rsidRPr="008B1632" w:rsidRDefault="00C24E10" w:rsidP="00C24E10">
            <w:pPr>
              <w:pStyle w:val="Days"/>
            </w:pPr>
            <w:r w:rsidRPr="009F6180">
              <w:t>25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84BCC2" w14:textId="77777777" w:rsidR="00C24E10" w:rsidRPr="008B1632" w:rsidRDefault="00C24E10" w:rsidP="00C24E10">
            <w:pPr>
              <w:pStyle w:val="Days"/>
            </w:pPr>
            <w:r w:rsidRPr="009F6180">
              <w:t>26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4A1E05" w14:textId="77777777" w:rsidR="00C24E10" w:rsidRPr="008B1632" w:rsidRDefault="00C24E10" w:rsidP="00C24E10">
            <w:pPr>
              <w:pStyle w:val="Days"/>
            </w:pPr>
            <w:r w:rsidRPr="009F6180">
              <w:t>27</w:t>
            </w:r>
          </w:p>
        </w:tc>
        <w:tc>
          <w:tcPr>
            <w:tcW w:w="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6E5A7E" w14:textId="77777777" w:rsidR="00C24E10" w:rsidRPr="008B1632" w:rsidRDefault="00C24E10" w:rsidP="00C24E10">
            <w:pPr>
              <w:pStyle w:val="Days"/>
            </w:pPr>
            <w:r w:rsidRPr="009F6180">
              <w:t>28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261D9" w14:textId="77777777" w:rsidR="00C24E10" w:rsidRPr="008B1632" w:rsidRDefault="00C24E10" w:rsidP="00C24E10">
            <w:pPr>
              <w:pStyle w:val="Days"/>
            </w:pPr>
            <w:r w:rsidRPr="009F6180">
              <w:t>24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C0A604" w14:textId="77777777" w:rsidR="00C24E10" w:rsidRPr="008B1632" w:rsidRDefault="00C24E10" w:rsidP="00C24E10">
            <w:pPr>
              <w:pStyle w:val="Days"/>
            </w:pPr>
            <w:r w:rsidRPr="009F6180">
              <w:t>25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AD954F" w14:textId="77777777" w:rsidR="00C24E10" w:rsidRPr="008B1632" w:rsidRDefault="00C24E10" w:rsidP="00C24E10">
            <w:pPr>
              <w:pStyle w:val="Days"/>
            </w:pPr>
            <w:r w:rsidRPr="009F6180">
              <w:t>26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45D7D4" w14:textId="77777777" w:rsidR="00C24E10" w:rsidRPr="008B1632" w:rsidRDefault="00C24E10" w:rsidP="00C24E10">
            <w:pPr>
              <w:pStyle w:val="Days"/>
            </w:pPr>
            <w:r w:rsidRPr="009F6180">
              <w:t>27</w:t>
            </w:r>
          </w:p>
        </w:tc>
        <w:tc>
          <w:tcPr>
            <w:tcW w:w="6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75E203" w14:textId="77777777" w:rsidR="00C24E10" w:rsidRPr="008B1632" w:rsidRDefault="00C24E10" w:rsidP="00C24E10">
            <w:pPr>
              <w:pStyle w:val="Days"/>
            </w:pPr>
            <w:r w:rsidRPr="009F6180">
              <w:t>28</w:t>
            </w:r>
          </w:p>
        </w:tc>
        <w:tc>
          <w:tcPr>
            <w:tcW w:w="550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746C92FC" w14:textId="77777777" w:rsidR="00C24E10" w:rsidRPr="008B1632" w:rsidRDefault="00C24E10" w:rsidP="00C24E10">
            <w:pPr>
              <w:pStyle w:val="Days"/>
            </w:pPr>
            <w:r w:rsidRPr="00722B8D">
              <w:t>21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044FBE2B" w14:textId="77777777" w:rsidR="00C24E10" w:rsidRPr="008B1632" w:rsidRDefault="00C24E10" w:rsidP="00C24E10">
            <w:pPr>
              <w:pStyle w:val="Days"/>
            </w:pPr>
            <w:r w:rsidRPr="00722B8D">
              <w:t>22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023F2B67" w14:textId="77777777" w:rsidR="00C24E10" w:rsidRPr="008B1632" w:rsidRDefault="00C24E10" w:rsidP="00C24E10">
            <w:pPr>
              <w:pStyle w:val="Days"/>
            </w:pPr>
            <w:r w:rsidRPr="00722B8D">
              <w:t>23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4C70AF3C" w14:textId="77777777" w:rsidR="00C24E10" w:rsidRPr="008B1632" w:rsidRDefault="00C24E10" w:rsidP="00C24E10">
            <w:pPr>
              <w:pStyle w:val="Days"/>
            </w:pPr>
            <w:r w:rsidRPr="00722B8D">
              <w:t>24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19FF8012" w14:textId="77777777" w:rsidR="00C24E10" w:rsidRPr="008B1632" w:rsidRDefault="00C24E10" w:rsidP="00C24E10">
            <w:pPr>
              <w:pStyle w:val="Days"/>
            </w:pPr>
            <w:r w:rsidRPr="00722B8D">
              <w:t>25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79E0F2E6" w14:textId="77777777" w:rsidR="00C24E10" w:rsidRPr="008B1632" w:rsidRDefault="00C24E10" w:rsidP="00C24E10">
            <w:pPr>
              <w:pStyle w:val="Days"/>
            </w:pPr>
            <w:r w:rsidRPr="0024413B">
              <w:t>19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45D362E2" w14:textId="77777777" w:rsidR="00C24E10" w:rsidRPr="008B1632" w:rsidRDefault="00C24E10" w:rsidP="00C24E10">
            <w:pPr>
              <w:pStyle w:val="Days"/>
            </w:pPr>
            <w:r w:rsidRPr="0024413B">
              <w:t>20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853F35" w14:textId="77777777" w:rsidR="00C24E10" w:rsidRPr="008B1632" w:rsidRDefault="00C24E10" w:rsidP="00C24E10">
            <w:pPr>
              <w:pStyle w:val="Days"/>
            </w:pPr>
            <w:r w:rsidRPr="0024413B">
              <w:t>21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D6BC8D" w14:textId="77777777" w:rsidR="00C24E10" w:rsidRPr="008B1632" w:rsidRDefault="00C24E10" w:rsidP="00C24E10">
            <w:pPr>
              <w:pStyle w:val="Days"/>
            </w:pPr>
            <w:r w:rsidRPr="0024413B">
              <w:t>22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0C676F" w14:textId="77777777" w:rsidR="00C24E10" w:rsidRPr="008B1632" w:rsidRDefault="00C24E10" w:rsidP="00C24E10">
            <w:pPr>
              <w:pStyle w:val="Days"/>
            </w:pPr>
            <w:r w:rsidRPr="0024413B">
              <w:t>23</w:t>
            </w:r>
          </w:p>
        </w:tc>
      </w:tr>
      <w:tr w:rsidR="00C24E10" w14:paraId="060440BC" w14:textId="77777777" w:rsidTr="00C24E10">
        <w:trPr>
          <w:gridAfter w:val="1"/>
          <w:wAfter w:w="8" w:type="dxa"/>
          <w:trHeight w:val="45"/>
        </w:trPr>
        <w:tc>
          <w:tcPr>
            <w:tcW w:w="548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B1D934" w14:textId="77777777" w:rsidR="00C24E10" w:rsidRPr="008B1632" w:rsidRDefault="00C24E10" w:rsidP="00C24E10">
            <w:pPr>
              <w:pStyle w:val="Days"/>
            </w:pPr>
            <w:r w:rsidRPr="000163CA">
              <w:t>27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E67682" w14:textId="77777777" w:rsidR="00C24E10" w:rsidRPr="008B1632" w:rsidRDefault="00C24E10" w:rsidP="00C24E10">
            <w:pPr>
              <w:pStyle w:val="Days"/>
            </w:pPr>
            <w:r w:rsidRPr="000163CA">
              <w:t>28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5D322B" w14:textId="77777777" w:rsidR="00C24E10" w:rsidRPr="008B1632" w:rsidRDefault="00C24E10" w:rsidP="00C24E10">
            <w:pPr>
              <w:pStyle w:val="Days"/>
            </w:pPr>
            <w:r w:rsidRPr="000163CA">
              <w:t>29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5A6667" w14:textId="77777777" w:rsidR="00C24E10" w:rsidRPr="008B1632" w:rsidRDefault="00C24E10" w:rsidP="00C24E10">
            <w:pPr>
              <w:pStyle w:val="Days"/>
            </w:pPr>
            <w:r w:rsidRPr="000163CA">
              <w:t>30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173B89" w14:textId="77777777" w:rsidR="00C24E10" w:rsidRPr="008B1632" w:rsidRDefault="00C24E10" w:rsidP="00C24E10">
            <w:pPr>
              <w:pStyle w:val="Days"/>
            </w:pPr>
            <w:r w:rsidRPr="000163CA">
              <w:t>31</w:t>
            </w:r>
          </w:p>
        </w:tc>
        <w:tc>
          <w:tcPr>
            <w:tcW w:w="551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53C080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0CBE26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E794DD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46D30E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1B81BA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4C748B" w14:textId="77777777" w:rsidR="00C24E10" w:rsidRPr="008B1632" w:rsidRDefault="00C24E10" w:rsidP="00C24E10">
            <w:pPr>
              <w:pStyle w:val="Days"/>
            </w:pPr>
            <w:r>
              <w:t>31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1FC645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0633BD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FB9800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6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0316A3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50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25882E81" w14:textId="77777777" w:rsidR="00C24E10" w:rsidRPr="008B1632" w:rsidRDefault="00C24E10" w:rsidP="00C24E10">
            <w:pPr>
              <w:pStyle w:val="Days"/>
            </w:pPr>
            <w:r w:rsidRPr="007A3D11">
              <w:t>28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746CC2AF" w14:textId="77777777" w:rsidR="00C24E10" w:rsidRPr="008B1632" w:rsidRDefault="00C24E10" w:rsidP="00C24E10">
            <w:pPr>
              <w:pStyle w:val="Days"/>
            </w:pPr>
            <w:r w:rsidRPr="007A3D11">
              <w:t>29</w:t>
            </w: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5B7CC" w:themeFill="accent5" w:themeFillTint="66"/>
          </w:tcPr>
          <w:p w14:paraId="0B7599C8" w14:textId="77777777" w:rsidR="00C24E10" w:rsidRPr="008B1632" w:rsidRDefault="00C24E10" w:rsidP="00C24E10">
            <w:pPr>
              <w:pStyle w:val="Days"/>
            </w:pPr>
            <w:r w:rsidRPr="007A3D11">
              <w:t>30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9937D7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00170F" w14:textId="77777777" w:rsidR="00C24E10" w:rsidRPr="008B1632" w:rsidRDefault="00C24E10" w:rsidP="00C24E10">
            <w:pPr>
              <w:pStyle w:val="Days"/>
            </w:pPr>
          </w:p>
        </w:tc>
        <w:tc>
          <w:tcPr>
            <w:tcW w:w="549" w:type="dxa"/>
            <w:tcBorders>
              <w:top w:val="single" w:sz="4" w:space="0" w:color="D9D9D9" w:themeColor="background1" w:themeShade="D9"/>
              <w:left w:val="single" w:sz="18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818021" w14:textId="77777777" w:rsidR="00C24E10" w:rsidRPr="008B1632" w:rsidRDefault="00C24E10" w:rsidP="00C24E10">
            <w:pPr>
              <w:pStyle w:val="Days"/>
            </w:pPr>
            <w:r w:rsidRPr="00E300C3">
              <w:t>26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1D381F" w14:textId="77777777" w:rsidR="00C24E10" w:rsidRPr="008B1632" w:rsidRDefault="00C24E10" w:rsidP="00C24E10">
            <w:pPr>
              <w:pStyle w:val="Days"/>
            </w:pPr>
            <w:r w:rsidRPr="00E300C3">
              <w:t>27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FED7B2" w14:textId="77777777" w:rsidR="00C24E10" w:rsidRPr="008B1632" w:rsidRDefault="00C24E10" w:rsidP="00C24E10">
            <w:pPr>
              <w:pStyle w:val="Days"/>
            </w:pPr>
            <w:r w:rsidRPr="00E300C3">
              <w:t>28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A5D116" w14:textId="77777777" w:rsidR="00C24E10" w:rsidRPr="008B1632" w:rsidRDefault="00C24E10" w:rsidP="00C24E10">
            <w:pPr>
              <w:pStyle w:val="Days"/>
            </w:pPr>
            <w:r w:rsidRPr="00E300C3">
              <w:t>29</w:t>
            </w:r>
          </w:p>
        </w:tc>
        <w:tc>
          <w:tcPr>
            <w:tcW w:w="5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52F16A" w14:textId="77777777" w:rsidR="00C24E10" w:rsidRPr="008B1632" w:rsidRDefault="00C24E10" w:rsidP="00C24E10">
            <w:pPr>
              <w:pStyle w:val="Days"/>
            </w:pPr>
            <w:r w:rsidRPr="00E300C3">
              <w:t>30</w:t>
            </w:r>
          </w:p>
        </w:tc>
      </w:tr>
    </w:tbl>
    <w:p w14:paraId="6C341BE0" w14:textId="77777777" w:rsidR="00414612" w:rsidRDefault="00414612">
      <w:pPr>
        <w:rPr>
          <w:sz w:val="10"/>
        </w:rPr>
      </w:pPr>
    </w:p>
    <w:p w14:paraId="261E4754" w14:textId="77777777" w:rsidR="00C24E10" w:rsidRDefault="00C24E10">
      <w:pPr>
        <w:rPr>
          <w:sz w:val="10"/>
        </w:rPr>
      </w:pPr>
    </w:p>
    <w:p w14:paraId="72A32B04" w14:textId="77777777" w:rsidR="00C24E10" w:rsidRDefault="00C24E10">
      <w:pPr>
        <w:rPr>
          <w:sz w:val="10"/>
        </w:rPr>
      </w:pPr>
    </w:p>
    <w:p w14:paraId="78B63FEC" w14:textId="77777777" w:rsidR="00C24E10" w:rsidRDefault="00C24E10">
      <w:pPr>
        <w:rPr>
          <w:sz w:val="10"/>
        </w:rPr>
      </w:pPr>
    </w:p>
    <w:p w14:paraId="02BF2A2A" w14:textId="77777777" w:rsidR="00C24E10" w:rsidRDefault="00C24E10">
      <w:pPr>
        <w:rPr>
          <w:sz w:val="10"/>
        </w:rPr>
      </w:pPr>
    </w:p>
    <w:p w14:paraId="60A89C17" w14:textId="77777777" w:rsidR="00C24E10" w:rsidRPr="00AA023A" w:rsidRDefault="00C24E10">
      <w:pPr>
        <w:rPr>
          <w:sz w:val="10"/>
        </w:rPr>
      </w:pPr>
    </w:p>
    <w:sectPr w:rsidR="00C24E10" w:rsidRPr="00AA023A" w:rsidSect="00E46FF5">
      <w:pgSz w:w="15840" w:h="12240" w:orient="landscape"/>
      <w:pgMar w:top="1080" w:right="936" w:bottom="0" w:left="93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4522E" w14:textId="77777777" w:rsidR="000112B3" w:rsidRDefault="000112B3">
      <w:pPr>
        <w:spacing w:before="0" w:after="0"/>
      </w:pPr>
      <w:r>
        <w:separator/>
      </w:r>
    </w:p>
  </w:endnote>
  <w:endnote w:type="continuationSeparator" w:id="0">
    <w:p w14:paraId="0BFF72B2" w14:textId="77777777" w:rsidR="000112B3" w:rsidRDefault="000112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889BE" w14:textId="77777777" w:rsidR="000112B3" w:rsidRDefault="000112B3">
      <w:pPr>
        <w:spacing w:before="0" w:after="0"/>
      </w:pPr>
      <w:r>
        <w:separator/>
      </w:r>
    </w:p>
  </w:footnote>
  <w:footnote w:type="continuationSeparator" w:id="0">
    <w:p w14:paraId="2DBD2379" w14:textId="77777777" w:rsidR="000112B3" w:rsidRDefault="000112B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1" w:val="1/31/2021"/>
    <w:docVar w:name="MonthEnd10" w:val="10/31/2021"/>
    <w:docVar w:name="MonthEnd11" w:val="11/30/2021"/>
    <w:docVar w:name="MonthEnd12" w:val="12/31/2021"/>
    <w:docVar w:name="MonthEnd2" w:val="2/28/2021"/>
    <w:docVar w:name="MonthEnd3" w:val="3/31/2021"/>
    <w:docVar w:name="MonthEnd4" w:val="4/30/2021"/>
    <w:docVar w:name="MonthEnd5" w:val="5/31/2021"/>
    <w:docVar w:name="MonthEnd6" w:val="6/30/2021"/>
    <w:docVar w:name="MonthEnd7" w:val="7/31/2021"/>
    <w:docVar w:name="MonthEnd8" w:val="8/31/2021"/>
    <w:docVar w:name="MonthEnd9" w:val="9/30/2021"/>
    <w:docVar w:name="Months" w:val="12"/>
    <w:docVar w:name="MonthStart1" w:val="1/1/2021"/>
    <w:docVar w:name="MonthStart10" w:val="10/1/2021"/>
    <w:docVar w:name="MonthStart11" w:val="11/1/2021"/>
    <w:docVar w:name="MonthStart12" w:val="12/1/2021"/>
    <w:docVar w:name="MonthStart2" w:val="2/1/2021"/>
    <w:docVar w:name="MonthStart3" w:val="3/1/2021"/>
    <w:docVar w:name="MonthStart4" w:val="4/1/2021"/>
    <w:docVar w:name="MonthStart5" w:val="5/1/2021"/>
    <w:docVar w:name="MonthStart6" w:val="6/1/2021"/>
    <w:docVar w:name="MonthStart7" w:val="7/1/2021"/>
    <w:docVar w:name="MonthStart8" w:val="8/1/2021"/>
    <w:docVar w:name="MonthStart9" w:val="9/1/2021"/>
    <w:docVar w:name="MonthStartLast" w:val="12/1/2021"/>
    <w:docVar w:name="WeekStart" w:val="Sunday"/>
  </w:docVars>
  <w:rsids>
    <w:rsidRoot w:val="002B1D00"/>
    <w:rsid w:val="000112B3"/>
    <w:rsid w:val="00033FB1"/>
    <w:rsid w:val="00051F03"/>
    <w:rsid w:val="00105885"/>
    <w:rsid w:val="00123990"/>
    <w:rsid w:val="00160D19"/>
    <w:rsid w:val="001A55AD"/>
    <w:rsid w:val="001C132E"/>
    <w:rsid w:val="002A24DF"/>
    <w:rsid w:val="002B1D00"/>
    <w:rsid w:val="002D440E"/>
    <w:rsid w:val="002F736B"/>
    <w:rsid w:val="00302DA6"/>
    <w:rsid w:val="0030322F"/>
    <w:rsid w:val="00320481"/>
    <w:rsid w:val="003211AD"/>
    <w:rsid w:val="00324A16"/>
    <w:rsid w:val="003A462B"/>
    <w:rsid w:val="00414612"/>
    <w:rsid w:val="00415B8B"/>
    <w:rsid w:val="0044141D"/>
    <w:rsid w:val="004C192D"/>
    <w:rsid w:val="004C1CD6"/>
    <w:rsid w:val="004C775E"/>
    <w:rsid w:val="0056703D"/>
    <w:rsid w:val="00582246"/>
    <w:rsid w:val="00622478"/>
    <w:rsid w:val="006362B9"/>
    <w:rsid w:val="006C0EBC"/>
    <w:rsid w:val="00715765"/>
    <w:rsid w:val="00783D64"/>
    <w:rsid w:val="00814610"/>
    <w:rsid w:val="008B1632"/>
    <w:rsid w:val="008B4B76"/>
    <w:rsid w:val="008C282A"/>
    <w:rsid w:val="008F2846"/>
    <w:rsid w:val="00905CAF"/>
    <w:rsid w:val="00917A83"/>
    <w:rsid w:val="00945484"/>
    <w:rsid w:val="00950BF4"/>
    <w:rsid w:val="009A01D3"/>
    <w:rsid w:val="00A30321"/>
    <w:rsid w:val="00A64891"/>
    <w:rsid w:val="00AA023A"/>
    <w:rsid w:val="00AD7E5C"/>
    <w:rsid w:val="00B15C3F"/>
    <w:rsid w:val="00B21CB7"/>
    <w:rsid w:val="00B727BC"/>
    <w:rsid w:val="00BA682D"/>
    <w:rsid w:val="00BC5DAE"/>
    <w:rsid w:val="00C07812"/>
    <w:rsid w:val="00C24E10"/>
    <w:rsid w:val="00C44A9D"/>
    <w:rsid w:val="00C50B42"/>
    <w:rsid w:val="00C56E10"/>
    <w:rsid w:val="00C6126B"/>
    <w:rsid w:val="00CC3D3C"/>
    <w:rsid w:val="00CF226E"/>
    <w:rsid w:val="00D10F62"/>
    <w:rsid w:val="00D726AE"/>
    <w:rsid w:val="00DD1038"/>
    <w:rsid w:val="00DE1B3B"/>
    <w:rsid w:val="00E01846"/>
    <w:rsid w:val="00E11F91"/>
    <w:rsid w:val="00E17B9A"/>
    <w:rsid w:val="00E46FF5"/>
    <w:rsid w:val="00F059BC"/>
    <w:rsid w:val="00F41A33"/>
    <w:rsid w:val="00FC252B"/>
    <w:rsid w:val="00FC3951"/>
    <w:rsid w:val="383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DD0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91"/>
  </w:style>
  <w:style w:type="paragraph" w:styleId="Heading1">
    <w:name w:val="heading 1"/>
    <w:basedOn w:val="Date"/>
    <w:link w:val="Heading1Char"/>
    <w:uiPriority w:val="2"/>
    <w:qFormat/>
    <w:pPr>
      <w:keepNext/>
      <w:keepLines/>
      <w:spacing w:before="60" w:after="60"/>
      <w:ind w:left="115" w:right="115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pPr>
      <w:keepNext/>
      <w:keepLines/>
      <w:spacing w:before="100" w:after="0"/>
      <w:ind w:left="115" w:right="115"/>
      <w:outlineLvl w:val="1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727BC"/>
    <w:pPr>
      <w:keepNext/>
      <w:keepLines/>
      <w:spacing w:before="80" w:after="0"/>
      <w:ind w:left="115" w:right="115"/>
      <w:outlineLvl w:val="2"/>
    </w:pPr>
    <w:rPr>
      <w:rFonts w:asciiTheme="majorHAnsi" w:eastAsiaTheme="majorEastAsia" w:hAnsiTheme="majorHAnsi" w:cstheme="majorBidi"/>
      <w:b/>
      <w:caps/>
      <w:color w:val="000000" w:themeColor="text1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0" w:after="80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EventPlannerTable">
    <w:name w:val="Event Planner Table"/>
    <w:basedOn w:val="TableNormal"/>
    <w:uiPriority w:val="99"/>
    <w:pPr>
      <w:spacing w:after="0"/>
    </w:p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FormText">
    <w:name w:val="Form Text"/>
    <w:basedOn w:val="Normal"/>
    <w:uiPriority w:val="3"/>
    <w:qFormat/>
    <w:pPr>
      <w:spacing w:before="60" w:after="6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styleId="NoSpacing">
    <w:name w:val="No Spacing"/>
    <w:uiPriority w:val="36"/>
    <w:semiHidden/>
    <w:pPr>
      <w:spacing w:before="0" w:after="0"/>
    </w:pPr>
  </w:style>
  <w:style w:type="character" w:customStyle="1" w:styleId="Heading3Char">
    <w:name w:val="Heading 3 Char"/>
    <w:basedOn w:val="DefaultParagraphFont"/>
    <w:link w:val="Heading3"/>
    <w:uiPriority w:val="2"/>
    <w:rsid w:val="00B727BC"/>
    <w:rPr>
      <w:rFonts w:asciiTheme="majorHAnsi" w:eastAsiaTheme="majorEastAsia" w:hAnsiTheme="majorHAnsi" w:cstheme="majorBidi"/>
      <w:b/>
      <w:caps/>
      <w:color w:val="000000" w:themeColor="text1"/>
      <w:sz w:val="22"/>
      <w:szCs w:val="24"/>
    </w:rPr>
  </w:style>
  <w:style w:type="paragraph" w:customStyle="1" w:styleId="TableText">
    <w:name w:val="Table Text"/>
    <w:basedOn w:val="Normal"/>
    <w:uiPriority w:val="7"/>
    <w:qFormat/>
    <w:rsid w:val="00B727BC"/>
    <w:pPr>
      <w:spacing w:before="80"/>
      <w:ind w:left="115" w:right="115"/>
    </w:pPr>
    <w:rPr>
      <w:rFonts w:asciiTheme="majorHAnsi" w:eastAsiaTheme="majorEastAsia" w:hAnsiTheme="majorHAnsi" w:cstheme="majorBidi"/>
      <w:color w:val="000000" w:themeColor="text1"/>
      <w:sz w:val="20"/>
    </w:rPr>
  </w:style>
  <w:style w:type="paragraph" w:customStyle="1" w:styleId="Days">
    <w:name w:val="Days"/>
    <w:basedOn w:val="Normal"/>
    <w:uiPriority w:val="9"/>
    <w:qFormat/>
    <w:pPr>
      <w:spacing w:before="60" w:after="0"/>
      <w:jc w:val="center"/>
    </w:pPr>
    <w:rPr>
      <w:rFonts w:asciiTheme="majorHAnsi" w:eastAsiaTheme="majorEastAsia" w:hAnsiTheme="majorHAnsi" w:cstheme="majorBidi"/>
    </w:rPr>
  </w:style>
  <w:style w:type="paragraph" w:customStyle="1" w:styleId="Dates">
    <w:name w:val="Dates"/>
    <w:basedOn w:val="Normal"/>
    <w:uiPriority w:val="11"/>
    <w:qFormat/>
    <w:pPr>
      <w:spacing w:before="20" w:after="20"/>
      <w:jc w:val="center"/>
    </w:pPr>
    <w:rPr>
      <w:color w:val="262626" w:themeColor="text1" w:themeTint="D9"/>
    </w:rPr>
  </w:style>
  <w:style w:type="paragraph" w:customStyle="1" w:styleId="Months">
    <w:name w:val="Months"/>
    <w:basedOn w:val="Normal"/>
    <w:uiPriority w:val="8"/>
    <w:qFormat/>
    <w:pPr>
      <w:keepNext/>
      <w:spacing w:before="8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DateChar1">
    <w:name w:val="Date Char1"/>
    <w:basedOn w:val="DefaultParagraphFont"/>
    <w:uiPriority w:val="1"/>
    <w:semiHidden/>
  </w:style>
  <w:style w:type="character" w:customStyle="1" w:styleId="BalloonTextChar1">
    <w:name w:val="Balloon Text Char1"/>
    <w:basedOn w:val="DefaultParagraphFont"/>
    <w:uiPriority w:val="99"/>
    <w:semiHidden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891"/>
  </w:style>
  <w:style w:type="paragraph" w:styleId="Footer">
    <w:name w:val="footer"/>
    <w:basedOn w:val="Normal"/>
    <w:link w:val="FooterChar"/>
    <w:uiPriority w:val="99"/>
    <w:semiHidden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891"/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sz w:val="24"/>
      <w:szCs w:val="32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</w:style>
  <w:style w:type="character" w:customStyle="1" w:styleId="DateChar">
    <w:name w:val="Date Char"/>
    <w:basedOn w:val="DefaultParagraphFont"/>
    <w:link w:val="Date"/>
    <w:uiPriority w:val="1"/>
    <w:semiHidden/>
  </w:style>
  <w:style w:type="table" w:customStyle="1" w:styleId="CalendarTable">
    <w:name w:val="Calendar Table"/>
    <w:basedOn w:val="TableNormal"/>
    <w:uiPriority w:val="99"/>
    <w:pPr>
      <w:spacing w:before="0" w:after="0"/>
    </w:pPr>
    <w:rPr>
      <w:color w:val="404040" w:themeColor="text1" w:themeTint="BF"/>
      <w:szCs w:val="22"/>
      <w:lang w:eastAsia="en-US"/>
    </w:rPr>
    <w:tblPr>
      <w:jc w:val="center"/>
      <w:tblCellMar>
        <w:left w:w="0" w:type="dxa"/>
        <w:right w:w="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wilson/Desktop/Thesis/MSc%20plan%20Soph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82BF7A5027784BB48002E9AA6DB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197E8-C3E7-DE41-8607-EA17B6CBC4E8}"/>
      </w:docPartPr>
      <w:docPartBody>
        <w:p w:rsidR="00076994" w:rsidRDefault="00000000">
          <w:pPr>
            <w:pStyle w:val="BC82BF7A5027784BB48002E9AA6DB306"/>
          </w:pPr>
          <w:r>
            <w:t>Project Phase</w:t>
          </w:r>
        </w:p>
      </w:docPartBody>
    </w:docPart>
    <w:docPart>
      <w:docPartPr>
        <w:name w:val="CBEC8E4FF760C04E884CD686CF14D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71933-D57E-E249-AED5-BEADD48550F4}"/>
      </w:docPartPr>
      <w:docPartBody>
        <w:p w:rsidR="00076994" w:rsidRDefault="00000000">
          <w:pPr>
            <w:pStyle w:val="CBEC8E4FF760C04E884CD686CF14D089"/>
          </w:pPr>
          <w:r>
            <w:t>Starting</w:t>
          </w:r>
        </w:p>
      </w:docPartBody>
    </w:docPart>
    <w:docPart>
      <w:docPartPr>
        <w:name w:val="3E1C772A4A9CD044A376B40D41AF0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25E01-2579-4C4B-A665-B2E3C283C46D}"/>
      </w:docPartPr>
      <w:docPartBody>
        <w:p w:rsidR="00076994" w:rsidRDefault="00000000">
          <w:pPr>
            <w:pStyle w:val="3E1C772A4A9CD044A376B40D41AF00E4"/>
          </w:pPr>
          <w:r>
            <w:t>Ending</w:t>
          </w:r>
        </w:p>
      </w:docPartBody>
    </w:docPart>
    <w:docPart>
      <w:docPartPr>
        <w:name w:val="84861115780969418E231E9C12AA9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9F2D5-FB37-7C4E-9AEA-D91DEBC6EEDB}"/>
      </w:docPartPr>
      <w:docPartBody>
        <w:p w:rsidR="00076994" w:rsidRDefault="00000000">
          <w:pPr>
            <w:pStyle w:val="84861115780969418E231E9C12AA9AA2"/>
          </w:pPr>
          <w:r>
            <w:t>Date</w:t>
          </w:r>
        </w:p>
      </w:docPartBody>
    </w:docPart>
    <w:docPart>
      <w:docPartPr>
        <w:name w:val="F27C3A544CA1204AB0109DF1589B5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C4590-AFE8-1142-B9EA-E6E58111FD40}"/>
      </w:docPartPr>
      <w:docPartBody>
        <w:p w:rsidR="00076994" w:rsidRDefault="00000000">
          <w:pPr>
            <w:pStyle w:val="F27C3A544CA1204AB0109DF1589B580F"/>
          </w:pPr>
          <w:r>
            <w:t>Date</w:t>
          </w:r>
        </w:p>
      </w:docPartBody>
    </w:docPart>
    <w:docPart>
      <w:docPartPr>
        <w:name w:val="30D840E1E526D8499691D463853FC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037A0-283A-B14F-A712-340165738185}"/>
      </w:docPartPr>
      <w:docPartBody>
        <w:p w:rsidR="00076994" w:rsidRDefault="00000000">
          <w:pPr>
            <w:pStyle w:val="30D840E1E526D8499691D463853FCAAA"/>
          </w:pPr>
          <w:r>
            <w:t>Date</w:t>
          </w:r>
        </w:p>
      </w:docPartBody>
    </w:docPart>
    <w:docPart>
      <w:docPartPr>
        <w:name w:val="0F5C3BB55C2CC442B686E093B4BC9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8B39-5A87-CC40-8D22-BEAF3415C446}"/>
      </w:docPartPr>
      <w:docPartBody>
        <w:p w:rsidR="00076994" w:rsidRDefault="00000000">
          <w:pPr>
            <w:pStyle w:val="0F5C3BB55C2CC442B686E093B4BC970D"/>
          </w:pPr>
          <w:r>
            <w:t>Date</w:t>
          </w:r>
        </w:p>
      </w:docPartBody>
    </w:docPart>
    <w:docPart>
      <w:docPartPr>
        <w:name w:val="7E743EDF418657499DADDDD73B91E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ECDC-C75A-904C-913B-0A6F0CDFAFAE}"/>
      </w:docPartPr>
      <w:docPartBody>
        <w:p w:rsidR="00076994" w:rsidRDefault="00000000">
          <w:pPr>
            <w:pStyle w:val="7E743EDF418657499DADDDD73B91E72F"/>
          </w:pPr>
          <w:r>
            <w:t>Date</w:t>
          </w:r>
        </w:p>
      </w:docPartBody>
    </w:docPart>
    <w:docPart>
      <w:docPartPr>
        <w:name w:val="49598E84BB699E45A186BE4EC50F9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499C3-87CE-5C42-9392-0695C8CF262B}"/>
      </w:docPartPr>
      <w:docPartBody>
        <w:p w:rsidR="00076994" w:rsidRDefault="00000000">
          <w:pPr>
            <w:pStyle w:val="49598E84BB699E45A186BE4EC50F92C5"/>
          </w:pPr>
          <w:r>
            <w:t>Date</w:t>
          </w:r>
        </w:p>
      </w:docPartBody>
    </w:docPart>
    <w:docPart>
      <w:docPartPr>
        <w:name w:val="CEC480BD1379784BB505DA22124A6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945E7-538B-2247-A69F-40451E097C67}"/>
      </w:docPartPr>
      <w:docPartBody>
        <w:p w:rsidR="00076994" w:rsidRDefault="00000000">
          <w:pPr>
            <w:pStyle w:val="CEC480BD1379784BB505DA22124A6646"/>
          </w:pPr>
          <w:r>
            <w:t>Date</w:t>
          </w:r>
        </w:p>
      </w:docPartBody>
    </w:docPart>
    <w:docPart>
      <w:docPartPr>
        <w:name w:val="F00FF16B9A10AC4C86A4BC314ECC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F0EEC-6EBD-1C49-AC58-A7B3E37D3ED5}"/>
      </w:docPartPr>
      <w:docPartBody>
        <w:p w:rsidR="00076994" w:rsidRDefault="00000000">
          <w:pPr>
            <w:pStyle w:val="F00FF16B9A10AC4C86A4BC314ECC766B"/>
          </w:pPr>
          <w:r>
            <w:t>Date</w:t>
          </w:r>
        </w:p>
      </w:docPartBody>
    </w:docPart>
    <w:docPart>
      <w:docPartPr>
        <w:name w:val="B79493F649F287428B49EFA7FF2B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3407F-92B4-F544-9E32-97F5123FDDF5}"/>
      </w:docPartPr>
      <w:docPartBody>
        <w:p w:rsidR="00076994" w:rsidRDefault="00000000">
          <w:pPr>
            <w:pStyle w:val="B79493F649F287428B49EFA7FF2BC1D8"/>
          </w:pPr>
          <w:r>
            <w:t>Date</w:t>
          </w:r>
        </w:p>
      </w:docPartBody>
    </w:docPart>
    <w:docPart>
      <w:docPartPr>
        <w:name w:val="B3415A4B46363F42AAD35E59A273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25D24-D822-2346-A9E3-5A0ABE566484}"/>
      </w:docPartPr>
      <w:docPartBody>
        <w:p w:rsidR="00076994" w:rsidRDefault="00000000">
          <w:pPr>
            <w:pStyle w:val="B3415A4B46363F42AAD35E59A2736800"/>
          </w:pPr>
          <w:r>
            <w:t>Date</w:t>
          </w:r>
        </w:p>
      </w:docPartBody>
    </w:docPart>
    <w:docPart>
      <w:docPartPr>
        <w:name w:val="9A1DC2D9199C3B4B9D9CE8093D81C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88DBD-8021-2B43-AF42-0C9D33FAC484}"/>
      </w:docPartPr>
      <w:docPartBody>
        <w:p w:rsidR="00076994" w:rsidRDefault="00000000">
          <w:pPr>
            <w:pStyle w:val="9A1DC2D9199C3B4B9D9CE8093D81C795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A4"/>
    <w:rsid w:val="00051F03"/>
    <w:rsid w:val="00076994"/>
    <w:rsid w:val="00AD7E5C"/>
    <w:rsid w:val="00EB1EA4"/>
    <w:rsid w:val="00E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82BF7A5027784BB48002E9AA6DB306">
    <w:name w:val="BC82BF7A5027784BB48002E9AA6DB306"/>
  </w:style>
  <w:style w:type="paragraph" w:customStyle="1" w:styleId="CBEC8E4FF760C04E884CD686CF14D089">
    <w:name w:val="CBEC8E4FF760C04E884CD686CF14D089"/>
  </w:style>
  <w:style w:type="paragraph" w:customStyle="1" w:styleId="3E1C772A4A9CD044A376B40D41AF00E4">
    <w:name w:val="3E1C772A4A9CD044A376B40D41AF00E4"/>
  </w:style>
  <w:style w:type="paragraph" w:customStyle="1" w:styleId="58F0BF3F93F09C4F918E1B9495ED97E2">
    <w:name w:val="58F0BF3F93F09C4F918E1B9495ED97E2"/>
  </w:style>
  <w:style w:type="paragraph" w:customStyle="1" w:styleId="34FD7E44D2B5224AB4FA86727379E278">
    <w:name w:val="34FD7E44D2B5224AB4FA86727379E278"/>
  </w:style>
  <w:style w:type="paragraph" w:customStyle="1" w:styleId="84861115780969418E231E9C12AA9AA2">
    <w:name w:val="84861115780969418E231E9C12AA9AA2"/>
  </w:style>
  <w:style w:type="paragraph" w:customStyle="1" w:styleId="F27C3A544CA1204AB0109DF1589B580F">
    <w:name w:val="F27C3A544CA1204AB0109DF1589B580F"/>
  </w:style>
  <w:style w:type="paragraph" w:customStyle="1" w:styleId="30D840E1E526D8499691D463853FCAAA">
    <w:name w:val="30D840E1E526D8499691D463853FCAAA"/>
  </w:style>
  <w:style w:type="paragraph" w:customStyle="1" w:styleId="0F5C3BB55C2CC442B686E093B4BC970D">
    <w:name w:val="0F5C3BB55C2CC442B686E093B4BC970D"/>
  </w:style>
  <w:style w:type="paragraph" w:customStyle="1" w:styleId="7E743EDF418657499DADDDD73B91E72F">
    <w:name w:val="7E743EDF418657499DADDDD73B91E72F"/>
  </w:style>
  <w:style w:type="paragraph" w:customStyle="1" w:styleId="49598E84BB699E45A186BE4EC50F92C5">
    <w:name w:val="49598E84BB699E45A186BE4EC50F92C5"/>
  </w:style>
  <w:style w:type="paragraph" w:customStyle="1" w:styleId="CEC480BD1379784BB505DA22124A6646">
    <w:name w:val="CEC480BD1379784BB505DA22124A6646"/>
  </w:style>
  <w:style w:type="paragraph" w:customStyle="1" w:styleId="F00FF16B9A10AC4C86A4BC314ECC766B">
    <w:name w:val="F00FF16B9A10AC4C86A4BC314ECC766B"/>
  </w:style>
  <w:style w:type="paragraph" w:customStyle="1" w:styleId="B79493F649F287428B49EFA7FF2BC1D8">
    <w:name w:val="B79493F649F287428B49EFA7FF2BC1D8"/>
  </w:style>
  <w:style w:type="paragraph" w:customStyle="1" w:styleId="B3415A4B46363F42AAD35E59A2736800">
    <w:name w:val="B3415A4B46363F42AAD35E59A2736800"/>
  </w:style>
  <w:style w:type="paragraph" w:customStyle="1" w:styleId="9A1DC2D9199C3B4B9D9CE8093D81C795">
    <w:name w:val="9A1DC2D9199C3B4B9D9CE8093D81C7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6C9DE4-161B-4B33-BB2B-8B4144339E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3960A-3D40-4034-8FD6-B5A8D1021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3D155-E571-4074-ADCC-A85818F149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MSc plan Sophia.dotx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2024-08-21T09:33:00Z</dcterms:created>
  <dcterms:modified xsi:type="dcterms:W3CDTF">2024-09-02T08:50:00Z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